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B74A" w14:textId="77777777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IT301 – Parallel Computing</w:t>
      </w:r>
    </w:p>
    <w:p w14:paraId="45F18592" w14:textId="57E3A52B" w:rsidR="00AE4E01" w:rsidRDefault="00AE4E01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Assignment –</w:t>
      </w:r>
      <w:r w:rsidR="00833562">
        <w:rPr>
          <w:rFonts w:ascii="Calibri" w:hAnsi="Calibri" w:cs="Calibri"/>
          <w:sz w:val="40"/>
          <w:szCs w:val="40"/>
        </w:rPr>
        <w:t xml:space="preserve"> </w:t>
      </w:r>
      <w:r w:rsidR="00E75435">
        <w:rPr>
          <w:rFonts w:ascii="Calibri" w:hAnsi="Calibri" w:cs="Calibri"/>
          <w:sz w:val="40"/>
          <w:szCs w:val="40"/>
        </w:rPr>
        <w:t>6</w:t>
      </w:r>
    </w:p>
    <w:p w14:paraId="5D9E1D43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15D56A69" w14:textId="77777777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375FF42B" w14:textId="77777777" w:rsidR="0039223D" w:rsidRDefault="0039223D" w:rsidP="0039223D">
      <w:pPr>
        <w:pStyle w:val="NormalWeb"/>
        <w:rPr>
          <w:rFonts w:ascii="Calibri" w:hAnsi="Calibri" w:cs="Calibri"/>
          <w:sz w:val="28"/>
          <w:szCs w:val="28"/>
        </w:rPr>
      </w:pPr>
    </w:p>
    <w:p w14:paraId="7726EE09" w14:textId="77777777" w:rsidR="00490C40" w:rsidRDefault="00576C00" w:rsidP="00712A7A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Program 1</w:t>
      </w:r>
    </w:p>
    <w:p w14:paraId="30A0461B" w14:textId="43C0102E" w:rsidR="00A6352E" w:rsidRPr="00E56DD7" w:rsidRDefault="0022145E" w:rsidP="00A6352E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Observation –</w:t>
      </w:r>
      <w:r w:rsidR="00E56DD7">
        <w:rPr>
          <w:rFonts w:ascii="Calibri" w:hAnsi="Calibri" w:cs="Calibri"/>
          <w:sz w:val="28"/>
          <w:szCs w:val="28"/>
        </w:rPr>
        <w:t xml:space="preserve"> </w:t>
      </w:r>
      <w:r w:rsidR="001C05BB">
        <w:rPr>
          <w:rFonts w:ascii="Calibri" w:hAnsi="Calibri" w:cs="Calibri"/>
          <w:sz w:val="28"/>
          <w:szCs w:val="28"/>
        </w:rPr>
        <w:t>When the if() clause is present with the condition of "n&lt;5" then when we enter 5 for the value of "n", the tasks become undeferred and a single thread executes the whole program</w:t>
      </w:r>
      <w:r w:rsidR="00897F43">
        <w:rPr>
          <w:rFonts w:ascii="Calibri" w:hAnsi="Calibri" w:cs="Calibri"/>
          <w:sz w:val="28"/>
          <w:szCs w:val="28"/>
        </w:rPr>
        <w:t>. But when the if() clause is removed, then the tasks gets executed parallelly.</w:t>
      </w:r>
    </w:p>
    <w:p w14:paraId="2C33AB58" w14:textId="6D21BA57" w:rsidR="00A6352E" w:rsidRDefault="004C205F" w:rsidP="00A6352E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69A3C" wp14:editId="1BA94938">
                <wp:simplePos x="0" y="0"/>
                <wp:positionH relativeFrom="column">
                  <wp:posOffset>3810000</wp:posOffset>
                </wp:positionH>
                <wp:positionV relativeFrom="paragraph">
                  <wp:posOffset>4126230</wp:posOffset>
                </wp:positionV>
                <wp:extent cx="2895600" cy="635"/>
                <wp:effectExtent l="0" t="0" r="0" b="1206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1299B" w14:textId="652B1F9E" w:rsidR="004C205F" w:rsidRPr="005C4576" w:rsidRDefault="004C205F" w:rsidP="004C205F">
                            <w:pPr>
                              <w:pStyle w:val="Caption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if() clause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F69A3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00pt;margin-top:324.9pt;width:228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" stroked="f">
                <v:textbox style="mso-fit-shape-to-text:t" inset="0,0,0,0">
                  <w:txbxContent>
                    <w:p w14:paraId="53B1299B" w14:textId="652B1F9E" w:rsidR="004C205F" w:rsidRPr="005C4576" w:rsidRDefault="004C205F" w:rsidP="004C205F">
                      <w:pPr>
                        <w:pStyle w:val="Caption"/>
                        <w:jc w:val="center"/>
                        <w:rPr>
                          <w:rFonts w:ascii="Calibri" w:eastAsia="Times New Roman" w:hAnsi="Calibri" w:cs="Calibri"/>
                          <w:noProof/>
                          <w:sz w:val="28"/>
                          <w:szCs w:val="28"/>
                        </w:rPr>
                      </w:pPr>
                      <w:r>
                        <w:t>if() clause present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E5EB37" wp14:editId="4DF92709">
            <wp:simplePos x="0" y="0"/>
            <wp:positionH relativeFrom="column">
              <wp:posOffset>3810000</wp:posOffset>
            </wp:positionH>
            <wp:positionV relativeFrom="paragraph">
              <wp:posOffset>424180</wp:posOffset>
            </wp:positionV>
            <wp:extent cx="2895600" cy="3644900"/>
            <wp:effectExtent l="0" t="0" r="0" b="0"/>
            <wp:wrapTopAndBottom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EADCA" w14:textId="51BB1F03" w:rsidR="004C205F" w:rsidRDefault="004C205F" w:rsidP="00A6352E">
      <w:pPr>
        <w:pStyle w:val="NormalWeb"/>
        <w:ind w:left="1440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1A19D" wp14:editId="42AAAA43">
                <wp:simplePos x="0" y="0"/>
                <wp:positionH relativeFrom="column">
                  <wp:posOffset>417830</wp:posOffset>
                </wp:positionH>
                <wp:positionV relativeFrom="paragraph">
                  <wp:posOffset>3730625</wp:posOffset>
                </wp:positionV>
                <wp:extent cx="2882900" cy="635"/>
                <wp:effectExtent l="0" t="0" r="0" b="1206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874B35" w14:textId="0B205F2E" w:rsidR="004C205F" w:rsidRPr="000B1077" w:rsidRDefault="004C205F" w:rsidP="004C205F">
                            <w:pPr>
                              <w:pStyle w:val="Caption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if() clause absent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1A19D" id="Text Box 1" o:spid="_x0000_s1027" type="#_x0000_t202" style="position:absolute;left:0;text-align:left;margin-left:32.9pt;margin-top:293.75pt;width:22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" stroked="f">
                <v:textbox style="mso-fit-shape-to-text:t" inset="0,0,0,0">
                  <w:txbxContent>
                    <w:p w14:paraId="3A874B35" w14:textId="0B205F2E" w:rsidR="004C205F" w:rsidRPr="000B1077" w:rsidRDefault="004C205F" w:rsidP="004C205F">
                      <w:pPr>
                        <w:pStyle w:val="Caption"/>
                        <w:jc w:val="center"/>
                        <w:rPr>
                          <w:rFonts w:ascii="Calibri" w:eastAsia="Times New Roman" w:hAnsi="Calibri" w:cs="Calibri"/>
                          <w:noProof/>
                          <w:sz w:val="28"/>
                          <w:szCs w:val="28"/>
                        </w:rPr>
                      </w:pPr>
                      <w:r>
                        <w:t>if() clause absent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74BDBD" wp14:editId="7A23B31D">
            <wp:simplePos x="0" y="0"/>
            <wp:positionH relativeFrom="column">
              <wp:posOffset>418289</wp:posOffset>
            </wp:positionH>
            <wp:positionV relativeFrom="paragraph">
              <wp:posOffset>3175</wp:posOffset>
            </wp:positionV>
            <wp:extent cx="2882900" cy="367030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28C6CC" w14:textId="3A399525" w:rsidR="00A6352E" w:rsidRDefault="00A6352E" w:rsidP="00A6352E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4E1B7D83" w14:textId="77777777" w:rsidR="00897F43" w:rsidRDefault="00897F43" w:rsidP="00A6352E">
      <w:pPr>
        <w:pStyle w:val="NormalWeb"/>
        <w:ind w:left="1440"/>
        <w:rPr>
          <w:rFonts w:ascii="Calibri" w:hAnsi="Calibri" w:cs="Calibri"/>
          <w:sz w:val="28"/>
          <w:szCs w:val="28"/>
        </w:rPr>
      </w:pPr>
    </w:p>
    <w:p w14:paraId="28E037FD" w14:textId="0B39F15D" w:rsidR="00E56DD7" w:rsidRDefault="00E56DD7" w:rsidP="00E56DD7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Program 2</w:t>
      </w:r>
    </w:p>
    <w:p w14:paraId="48ED3235" w14:textId="0DE92291" w:rsidR="00891E78" w:rsidRDefault="00891E78" w:rsidP="00891E78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63A1C74" wp14:editId="4FFB907C">
            <wp:simplePos x="0" y="0"/>
            <wp:positionH relativeFrom="column">
              <wp:posOffset>2034540</wp:posOffset>
            </wp:positionH>
            <wp:positionV relativeFrom="paragraph">
              <wp:posOffset>1578956</wp:posOffset>
            </wp:positionV>
            <wp:extent cx="3289300" cy="3632200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Observation – We are initializing the array to a size of 500000 with random integer values. In the best-case scenario, the key to be searched is the mid value of the array. Hence, only one comparison will take place. In the worst-case scenario, the key to be searched will not be present in the array. Hence, the entire array has to be traversed. In the average case scenario, the user inputs a number. In all the cases, we see that parallel runtime is lesser than serial runtime.</w:t>
      </w:r>
    </w:p>
    <w:p w14:paraId="7CBD6DB7" w14:textId="7B604A9B" w:rsidR="00891E78" w:rsidRDefault="00891E78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381B1E63" w14:textId="03697C08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00C7FE00" w14:textId="1367F73B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168452E0" w14:textId="6D6C2271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6872410C" w14:textId="0236527D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790732D0" w14:textId="2435589E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2D9563F7" w14:textId="5728C7E8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5289EC91" w14:textId="104555FD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4F00802F" w14:textId="77777777" w:rsid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4CA538F5" w14:textId="0AF6692D" w:rsidR="00A5184E" w:rsidRDefault="00E913F5" w:rsidP="000F24BA">
      <w:pPr>
        <w:pStyle w:val="NormalWeb"/>
        <w:numPr>
          <w:ilvl w:val="1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Code</w:t>
      </w:r>
    </w:p>
    <w:p w14:paraId="5C024CA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>omp.h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5F42D8F0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2289533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stdlib.h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094A51A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#define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500000</w:t>
      </w:r>
    </w:p>
    <w:p w14:paraId="032A4F8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938BC5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array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[]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key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flag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09D2899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82B56C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1AC0B39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40374CC5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488EAD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3A66A0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23EC7FE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a, b;</w:t>
      </w:r>
    </w:p>
    <w:p w14:paraId="0D8B244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)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/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2DFAA84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4179840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array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[m]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key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8386F8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481C0C59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m;</w:t>
      </w:r>
    </w:p>
    <w:p w14:paraId="77129EE6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066E55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else</w:t>
      </w:r>
    </w:p>
    <w:p w14:paraId="2678801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77D6AB26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#pragma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omp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task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shared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a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170C4D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5E3D606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a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s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m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array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key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flag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3A8FF0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354C9526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60291F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#pragma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omp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task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shared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b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BA6B5A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0593AA5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b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(m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array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key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flag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0CFAFAA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36E250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38FEB1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#pragma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omp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i/>
          <w:iCs/>
          <w:color w:val="50FA7B"/>
          <w:sz w:val="18"/>
          <w:szCs w:val="18"/>
        </w:rPr>
        <w:t>taskwait</w:t>
      </w:r>
    </w:p>
    <w:p w14:paraId="4339BD5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(a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b)</w:t>
      </w:r>
    </w:p>
    <w:p w14:paraId="1922C95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6692002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b;</w:t>
      </w:r>
    </w:p>
    <w:p w14:paraId="0A1D4000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F2CF35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else</w:t>
      </w:r>
    </w:p>
    <w:p w14:paraId="1A7FA14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2D59F5E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a;</w:t>
      </w:r>
    </w:p>
    <w:p w14:paraId="6F3AAC93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38FB7C90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2E66F3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D454EB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6E9DC75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34BB58D5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24BC58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const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const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b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FE5F0A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334E5FB5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*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  <w:r w:rsidRPr="00E913F5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b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60BA7433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6C08B35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4D6447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</w:t>
      </w:r>
    </w:p>
    <w:p w14:paraId="4B0D53E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>{</w:t>
      </w:r>
    </w:p>
    <w:p w14:paraId="5959D555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array[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], x, pos;</w:t>
      </w:r>
    </w:p>
    <w:p w14:paraId="665A121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double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end, start;</w:t>
      </w:r>
    </w:p>
    <w:p w14:paraId="2874F1F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9747DD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i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i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; i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50D199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129AB5CE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array[i]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rand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%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1000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43D697D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5304CF7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qsort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(array,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sizeof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),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comp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A97765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FA3182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>BEST CASE: Key searched is in middle position and found immediately.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4EE3883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x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array[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/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];</w:t>
      </w:r>
    </w:p>
    <w:p w14:paraId="09EE326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start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120F58C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pos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array, x,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1CDA43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79215DE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found at: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pos);</w:t>
      </w:r>
    </w:p>
    <w:p w14:paraId="101BEF8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Value =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array[pos]);</w:t>
      </w:r>
    </w:p>
    <w:p w14:paraId="1AC1306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Serial runtime 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%lf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start);</w:t>
      </w:r>
    </w:p>
    <w:p w14:paraId="006B1D9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start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285ADD7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pos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array, x,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40EF974B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428BF4E5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found at: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pos);</w:t>
      </w:r>
    </w:p>
    <w:p w14:paraId="0E3ED2DB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Value =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array[pos]);</w:t>
      </w:r>
    </w:p>
    <w:p w14:paraId="1B2BD0FC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Parallel runtime 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%lf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start);</w:t>
      </w:r>
    </w:p>
    <w:p w14:paraId="7AFD1A93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AF18119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>WORST CASE: Key searched is not present in array.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DF2741F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x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1000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95DB38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start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7ABC71F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pos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array, x,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2A6C2416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11B12B73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found at: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pos);</w:t>
      </w:r>
    </w:p>
    <w:p w14:paraId="54DC8AE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=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x);</w:t>
      </w:r>
    </w:p>
    <w:p w14:paraId="2BC8CB1B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Serial runtime 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%lf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start);</w:t>
      </w:r>
    </w:p>
    <w:p w14:paraId="51249DD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start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04C7B1C0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pos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array, x,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BFABD2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5D37A06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found at: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pos);</w:t>
      </w:r>
    </w:p>
    <w:p w14:paraId="3A10F5B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=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x);</w:t>
      </w:r>
    </w:p>
    <w:p w14:paraId="37AF6212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Parallel runtime 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%lf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start);</w:t>
      </w:r>
    </w:p>
    <w:p w14:paraId="5E52184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E7AC13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>AVERAGE CASE: Random key inputted by user.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1653889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key to be searched: 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1DABDD6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scanf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x);</w:t>
      </w:r>
    </w:p>
    <w:p w14:paraId="65588184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start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0F6D9666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pos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array, x,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7A2F7AAD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0A8244D3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found at: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pos);</w:t>
      </w:r>
    </w:p>
    <w:p w14:paraId="4296FD70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Value =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array[pos]);</w:t>
      </w:r>
    </w:p>
    <w:p w14:paraId="358580AA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Serial runtime 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%lf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start);</w:t>
      </w:r>
    </w:p>
    <w:p w14:paraId="5DA5BE77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start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3A88CAB9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pos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binary_search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array, x,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2CD5FFD6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omp_get_wtime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28C48C69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Key found at: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pos);</w:t>
      </w:r>
    </w:p>
    <w:p w14:paraId="174B5F8E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Value =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%d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, array[pos]);</w:t>
      </w:r>
    </w:p>
    <w:p w14:paraId="419D8208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E913F5">
        <w:rPr>
          <w:rFonts w:ascii="FiraCode Nerd Font" w:eastAsia="Times New Roman" w:hAnsi="FiraCode Nerd Font" w:cs="Times New Roman"/>
          <w:color w:val="50FA7B"/>
          <w:sz w:val="18"/>
          <w:szCs w:val="18"/>
        </w:rPr>
        <w:t>printf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Parallel runtime : </w:t>
      </w:r>
      <w:r w:rsidRPr="00E913F5">
        <w:rPr>
          <w:rFonts w:ascii="FiraCode Nerd Font" w:eastAsia="Times New Roman" w:hAnsi="FiraCode Nerd Font" w:cs="Times New Roman"/>
          <w:color w:val="BD93F9"/>
          <w:sz w:val="18"/>
          <w:szCs w:val="18"/>
        </w:rPr>
        <w:t>%lf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\n</w:t>
      </w:r>
      <w:r w:rsidRPr="00E913F5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end </w:t>
      </w:r>
      <w:r w:rsidRPr="00E913F5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start);</w:t>
      </w:r>
    </w:p>
    <w:p w14:paraId="529256A1" w14:textId="77777777" w:rsidR="00E913F5" w:rsidRPr="00E913F5" w:rsidRDefault="00E913F5" w:rsidP="00E913F5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E913F5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2A2D9B65" w14:textId="77777777" w:rsidR="00E913F5" w:rsidRPr="00E913F5" w:rsidRDefault="00E913F5" w:rsidP="00E913F5">
      <w:pPr>
        <w:pStyle w:val="NormalWeb"/>
        <w:rPr>
          <w:rFonts w:ascii="Calibri" w:hAnsi="Calibri" w:cs="Calibri"/>
          <w:sz w:val="28"/>
          <w:szCs w:val="28"/>
        </w:rPr>
      </w:pPr>
    </w:p>
    <w:p w14:paraId="2F94F130" w14:textId="77777777" w:rsidR="00E913F5" w:rsidRPr="000F24BA" w:rsidRDefault="00E913F5" w:rsidP="000F24BA">
      <w:pPr>
        <w:pStyle w:val="NormalWeb"/>
        <w:rPr>
          <w:rFonts w:ascii="Calibri" w:hAnsi="Calibri" w:cs="Calibri"/>
          <w:sz w:val="28"/>
          <w:szCs w:val="28"/>
        </w:rPr>
      </w:pPr>
    </w:p>
    <w:sectPr w:rsidR="00E913F5" w:rsidRPr="000F24BA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8A"/>
    <w:rsid w:val="00032453"/>
    <w:rsid w:val="000C35B9"/>
    <w:rsid w:val="000F24BA"/>
    <w:rsid w:val="001C05BB"/>
    <w:rsid w:val="0022145E"/>
    <w:rsid w:val="0024699D"/>
    <w:rsid w:val="00251659"/>
    <w:rsid w:val="0034383E"/>
    <w:rsid w:val="0039223D"/>
    <w:rsid w:val="00395740"/>
    <w:rsid w:val="00433329"/>
    <w:rsid w:val="00490C40"/>
    <w:rsid w:val="00495FEF"/>
    <w:rsid w:val="004C205F"/>
    <w:rsid w:val="00576C00"/>
    <w:rsid w:val="00656CC2"/>
    <w:rsid w:val="007107FE"/>
    <w:rsid w:val="00712A7A"/>
    <w:rsid w:val="007A46CC"/>
    <w:rsid w:val="007C5D52"/>
    <w:rsid w:val="007E3F74"/>
    <w:rsid w:val="0081397B"/>
    <w:rsid w:val="00833562"/>
    <w:rsid w:val="00874E16"/>
    <w:rsid w:val="00891E78"/>
    <w:rsid w:val="00897F43"/>
    <w:rsid w:val="008C4156"/>
    <w:rsid w:val="00964BA8"/>
    <w:rsid w:val="00970F01"/>
    <w:rsid w:val="009B6EC1"/>
    <w:rsid w:val="00A06887"/>
    <w:rsid w:val="00A169F0"/>
    <w:rsid w:val="00A5184E"/>
    <w:rsid w:val="00A6352E"/>
    <w:rsid w:val="00A66917"/>
    <w:rsid w:val="00AC74CB"/>
    <w:rsid w:val="00AE4E01"/>
    <w:rsid w:val="00B43D5F"/>
    <w:rsid w:val="00B95453"/>
    <w:rsid w:val="00C977EA"/>
    <w:rsid w:val="00D1578A"/>
    <w:rsid w:val="00DB406F"/>
    <w:rsid w:val="00E50B0C"/>
    <w:rsid w:val="00E56DD7"/>
    <w:rsid w:val="00E75435"/>
    <w:rsid w:val="00E913F5"/>
    <w:rsid w:val="00EA0996"/>
    <w:rsid w:val="00F518F6"/>
    <w:rsid w:val="00F66C78"/>
    <w:rsid w:val="00F91F73"/>
    <w:rsid w:val="00FF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04EC"/>
  <w15:chartTrackingRefBased/>
  <w15:docId w15:val="{290CDFB1-5CE8-1A46-8952-62C2967D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69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6</cp:revision>
  <cp:lastPrinted>2021-08-07T16:19:00Z</cp:lastPrinted>
  <dcterms:created xsi:type="dcterms:W3CDTF">2021-09-05T07:59:00Z</dcterms:created>
  <dcterms:modified xsi:type="dcterms:W3CDTF">2021-09-26T11:41:00Z</dcterms:modified>
  <cp:category/>
</cp:coreProperties>
</file>