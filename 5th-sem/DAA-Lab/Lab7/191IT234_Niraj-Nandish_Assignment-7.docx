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6F27" w14:textId="32687091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IT30</w:t>
      </w:r>
      <w:r w:rsidR="00842DD9">
        <w:rPr>
          <w:rFonts w:ascii="Calibri" w:hAnsi="Calibri" w:cs="Calibri"/>
          <w:b/>
          <w:bCs/>
          <w:sz w:val="48"/>
          <w:szCs w:val="48"/>
        </w:rPr>
        <w:t>0</w:t>
      </w:r>
      <w:r>
        <w:rPr>
          <w:rFonts w:ascii="Calibri" w:hAnsi="Calibri" w:cs="Calibri"/>
          <w:b/>
          <w:bCs/>
          <w:sz w:val="48"/>
          <w:szCs w:val="48"/>
        </w:rPr>
        <w:t xml:space="preserve"> – </w:t>
      </w:r>
      <w:r w:rsidR="00842DD9" w:rsidRPr="00842DD9">
        <w:rPr>
          <w:rFonts w:ascii="Calibri" w:hAnsi="Calibri" w:cs="Calibri"/>
          <w:b/>
          <w:bCs/>
          <w:sz w:val="48"/>
          <w:szCs w:val="48"/>
        </w:rPr>
        <w:t>Design and Analysis of Algorithms</w:t>
      </w:r>
    </w:p>
    <w:p w14:paraId="6C560CA6" w14:textId="3D82B8B1" w:rsidR="00AE4E01" w:rsidRDefault="00842DD9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Lab </w:t>
      </w:r>
      <w:r w:rsidR="00AE4E01">
        <w:rPr>
          <w:rFonts w:ascii="Calibri" w:hAnsi="Calibri" w:cs="Calibri"/>
          <w:sz w:val="40"/>
          <w:szCs w:val="40"/>
        </w:rPr>
        <w:t>Assignment –</w:t>
      </w:r>
      <w:r w:rsidR="00833562">
        <w:rPr>
          <w:rFonts w:ascii="Calibri" w:hAnsi="Calibri" w:cs="Calibri"/>
          <w:sz w:val="40"/>
          <w:szCs w:val="40"/>
        </w:rPr>
        <w:t xml:space="preserve"> </w:t>
      </w:r>
      <w:r w:rsidR="00A00C43">
        <w:rPr>
          <w:rFonts w:ascii="Calibri" w:hAnsi="Calibri" w:cs="Calibri"/>
          <w:sz w:val="40"/>
          <w:szCs w:val="40"/>
        </w:rPr>
        <w:t>6</w:t>
      </w:r>
    </w:p>
    <w:p w14:paraId="3C302235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30D2D953" w14:textId="609118DE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16C6B851" w14:textId="2724CCEC" w:rsidR="00874E16" w:rsidRDefault="00576C00" w:rsidP="00842DD9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Program </w:t>
      </w:r>
      <w:r w:rsidR="002644BE">
        <w:rPr>
          <w:rFonts w:ascii="Calibri" w:hAnsi="Calibri" w:cs="Calibri"/>
          <w:sz w:val="28"/>
          <w:szCs w:val="28"/>
        </w:rPr>
        <w:t>1</w:t>
      </w:r>
    </w:p>
    <w:p w14:paraId="336DC659" w14:textId="596B7CC1" w:rsidR="002644BE" w:rsidRDefault="00011B4C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00F7900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345CA1B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queue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60B51FDB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set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1F93FE3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proofErr w:type="spellEnd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0B8D856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F43F4C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std;</w:t>
      </w:r>
      <w:proofErr w:type="gramEnd"/>
    </w:p>
    <w:p w14:paraId="7D120B6B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84D109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shortestChainLength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end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FB2082">
        <w:rPr>
          <w:rFonts w:ascii="FiraCode Nerd Font" w:eastAsia="Times New Roman" w:hAnsi="FiraCode Nerd Font" w:cs="Times New Roman"/>
          <w:color w:val="8BE9FD"/>
          <w:sz w:val="18"/>
          <w:szCs w:val="18"/>
        </w:rPr>
        <w:t>set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wordDict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F8343E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69D0F23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==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end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wordDict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find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end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)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==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wordDict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))</w:t>
      </w:r>
    </w:p>
    <w:p w14:paraId="0FE85CFB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6043C37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2AF054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F6B169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A4F755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lvl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wLen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(), size;</w:t>
      </w:r>
    </w:p>
    <w:p w14:paraId="1555E241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word;</w:t>
      </w:r>
      <w:proofErr w:type="gramEnd"/>
    </w:p>
    <w:p w14:paraId="1AD581F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char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orig_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char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BE712C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8BE9FD"/>
          <w:sz w:val="18"/>
          <w:szCs w:val="18"/>
        </w:rPr>
        <w:t>queue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Q;</w:t>
      </w:r>
      <w:proofErr w:type="gramEnd"/>
    </w:p>
    <w:p w14:paraId="3AC9464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699B25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Q.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615A7A7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!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Q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empty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())</w:t>
      </w:r>
    </w:p>
    <w:p w14:paraId="6718BAB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ABFBAA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lvl</w:t>
      </w:r>
      <w:proofErr w:type="spell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proofErr w:type="gram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86846A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size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Q.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036C228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size;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67674E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696FC18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word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Q.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front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7F5FF1F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Q.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pop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1ED28B1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pos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pos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wLen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pos)</w:t>
      </w:r>
    </w:p>
    <w:p w14:paraId="0E2EBCA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320867E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orig_char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word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pos</w:t>
      </w:r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787C25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char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c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'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a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'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c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'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z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'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c)</w:t>
      </w:r>
    </w:p>
    <w:p w14:paraId="7E377C3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{</w:t>
      </w:r>
    </w:p>
    <w:p w14:paraId="31A61AE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word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pos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c;</w:t>
      </w:r>
      <w:proofErr w:type="gramEnd"/>
    </w:p>
    <w:p w14:paraId="4C64168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(word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==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end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6C0C20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{</w:t>
      </w:r>
    </w:p>
    <w:p w14:paraId="1BE0A55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lvl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432EA4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}</w:t>
      </w:r>
    </w:p>
    <w:p w14:paraId="00531F3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wordDict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find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(word)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==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wordDict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))</w:t>
      </w:r>
    </w:p>
    <w:p w14:paraId="0FE1E81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        {</w:t>
      </w:r>
    </w:p>
    <w:p w14:paraId="6890682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  </w:t>
      </w:r>
      <w:proofErr w:type="gram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continue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6F9A80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}</w:t>
      </w:r>
    </w:p>
    <w:p w14:paraId="32AFCF2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Q.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(word);</w:t>
      </w:r>
    </w:p>
    <w:p w14:paraId="1DAA4D3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wordDict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erase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(word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  <w:proofErr w:type="gramEnd"/>
    </w:p>
    <w:p w14:paraId="2960956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}</w:t>
      </w:r>
    </w:p>
    <w:p w14:paraId="7950CEF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word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pos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orig_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char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C2089D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7754A1E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04D3AF2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47F32071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5306E8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E0C5AC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7B0441B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D58E74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6ACC59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2D24FA0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n;</w:t>
      </w:r>
      <w:proofErr w:type="gramEnd"/>
    </w:p>
    <w:p w14:paraId="7E981BD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start, end,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temp;</w:t>
      </w:r>
      <w:proofErr w:type="gramEnd"/>
    </w:p>
    <w:p w14:paraId="2C71877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8BE9FD"/>
          <w:sz w:val="18"/>
          <w:szCs w:val="18"/>
        </w:rPr>
        <w:t>set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wordDict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A65964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643CDC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of words: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23B3CC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n;</w:t>
      </w:r>
      <w:proofErr w:type="gramEnd"/>
    </w:p>
    <w:p w14:paraId="2596F86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BC37E8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5D9B9F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CC0FA8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6258AC51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word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7ED788F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temp;</w:t>
      </w:r>
      <w:proofErr w:type="gramEnd"/>
    </w:p>
    <w:p w14:paraId="2DAF9C3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wordDict.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insert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(temp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  <w:proofErr w:type="gramEnd"/>
    </w:p>
    <w:p w14:paraId="4508D44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7EC58481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A7956B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\</w:t>
      </w:r>
      <w:proofErr w:type="spell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Enter</w:t>
      </w:r>
      <w:proofErr w:type="spellEnd"/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starting word: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C000B6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start;</w:t>
      </w:r>
      <w:proofErr w:type="gramEnd"/>
    </w:p>
    <w:p w14:paraId="48C1A04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ending word: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72E3F9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end;</w:t>
      </w:r>
      <w:proofErr w:type="gramEnd"/>
    </w:p>
    <w:p w14:paraId="544AA3D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\</w:t>
      </w:r>
      <w:proofErr w:type="spell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Length</w:t>
      </w:r>
      <w:proofErr w:type="spellEnd"/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of shortest chain of words: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shortestChainLength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start, end,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wordDict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)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E7BCE4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EA5B14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58F5DD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73AFFFCA" w14:textId="7777777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3BE199E9" w14:textId="1BF0D4C2" w:rsidR="002644BE" w:rsidRDefault="00FB2082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B781C94" wp14:editId="138B0E83">
            <wp:simplePos x="0" y="0"/>
            <wp:positionH relativeFrom="margin">
              <wp:align>center</wp:align>
            </wp:positionH>
            <wp:positionV relativeFrom="paragraph">
              <wp:posOffset>573057</wp:posOffset>
            </wp:positionV>
            <wp:extent cx="5003800" cy="34124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4BE">
        <w:rPr>
          <w:rFonts w:ascii="Calibri" w:hAnsi="Calibri" w:cs="Calibri"/>
          <w:sz w:val="28"/>
          <w:szCs w:val="28"/>
        </w:rPr>
        <w:t>Screenshots</w:t>
      </w:r>
    </w:p>
    <w:p w14:paraId="16644D17" w14:textId="2FBA5F90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0C0E6F0C" w14:textId="5C70A535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87EC648" w14:textId="58B8757B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377FCADF" w14:textId="3C96A906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7ADF271D" w14:textId="5DEC7EDE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54CBE3E3" w14:textId="2CF2621E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9AAECE4" w14:textId="5D4ED86B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34D168CC" w14:textId="60AE3179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15ACE738" w14:textId="252F1747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1A9CC0A8" w14:textId="0A97B9E9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79C3E10E" w14:textId="6A9DC5E0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41BD22E1" w14:textId="77777777" w:rsidR="00FB2082" w:rsidRDefault="00FB2082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7D20DA84" w14:textId="7777777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8277B4B" w14:textId="169AA978" w:rsidR="002644BE" w:rsidRDefault="002644BE" w:rsidP="002644BE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Program 2 </w:t>
      </w:r>
    </w:p>
    <w:p w14:paraId="38598A56" w14:textId="54E4501E" w:rsidR="00A00C43" w:rsidRDefault="002644BE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64924E7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5BD9375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proofErr w:type="spellEnd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372D1E6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vector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58F55EA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83C9D0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std;</w:t>
      </w:r>
      <w:proofErr w:type="gramEnd"/>
    </w:p>
    <w:p w14:paraId="286030F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D443CE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bool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compFunc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x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y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DE0CEA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0464654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YX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y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append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x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1A8E771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XY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x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append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y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667B717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XY.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compare</w:t>
      </w:r>
      <w:proofErr w:type="spellEnd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(YX)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?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: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8BCC05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6C2BA8D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1F914C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maxSalary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FB2082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inpArr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B9ED3A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072ACB2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sort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proofErr w:type="gramEnd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inpArr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begin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(), 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inpArr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(), </w:t>
      </w:r>
      <w:proofErr w:type="spell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compFunc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0FC1031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inpArr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AA16F3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1E34583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inpArr</w:t>
      </w:r>
      <w:proofErr w:type="spellEnd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929EC1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3853C0B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0016194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AD5AED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2A117F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1922411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n,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inp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[n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];</w:t>
      </w:r>
      <w:proofErr w:type="gramEnd"/>
    </w:p>
    <w:p w14:paraId="52270231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temp;</w:t>
      </w:r>
      <w:proofErr w:type="gramEnd"/>
    </w:p>
    <w:p w14:paraId="3D8BE38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inpArr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AA5523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34FF87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of numbers: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DFB1FE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&gt;</w:t>
      </w:r>
      <w:proofErr w:type="gramEnd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n;</w:t>
      </w:r>
    </w:p>
    <w:p w14:paraId="0603CFB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5B4551F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proofErr w:type="gram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n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 i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0D653A9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7F852A2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2AF646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temp;</w:t>
      </w:r>
      <w:proofErr w:type="gramEnd"/>
    </w:p>
    <w:p w14:paraId="0DAB807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inpArr.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(temp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  <w:proofErr w:type="gramEnd"/>
    </w:p>
    <w:p w14:paraId="076CF05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794BE9A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050900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\</w:t>
      </w:r>
      <w:proofErr w:type="spell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Maximum</w:t>
      </w:r>
      <w:proofErr w:type="spellEnd"/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salary: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DB231E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maxSalary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inpArr</w:t>
      </w:r>
      <w:proofErr w:type="spellEnd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  <w:proofErr w:type="gramEnd"/>
    </w:p>
    <w:p w14:paraId="1830A71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D87A841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84E793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28D6EB6" w14:textId="66DD318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55E26E6E" w14:textId="7C29B668" w:rsidR="00A00C43" w:rsidRDefault="00A00C43" w:rsidP="00A00C43">
      <w:pPr>
        <w:pStyle w:val="NormalWeb"/>
        <w:rPr>
          <w:rFonts w:ascii="Calibri" w:hAnsi="Calibri" w:cs="Calibri"/>
          <w:sz w:val="28"/>
          <w:szCs w:val="28"/>
        </w:rPr>
      </w:pPr>
    </w:p>
    <w:p w14:paraId="6747AC7D" w14:textId="77777777" w:rsidR="00FB2082" w:rsidRDefault="00FB2082" w:rsidP="00A00C43">
      <w:pPr>
        <w:pStyle w:val="NormalWeb"/>
        <w:rPr>
          <w:rFonts w:ascii="Calibri" w:hAnsi="Calibri" w:cs="Calibri"/>
          <w:sz w:val="28"/>
          <w:szCs w:val="28"/>
        </w:rPr>
      </w:pPr>
    </w:p>
    <w:p w14:paraId="4B77AA64" w14:textId="3CC21C46" w:rsidR="002644BE" w:rsidRDefault="00FB2082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78B74F7" wp14:editId="5EFFEAC8">
            <wp:simplePos x="0" y="0"/>
            <wp:positionH relativeFrom="margin">
              <wp:posOffset>999490</wp:posOffset>
            </wp:positionH>
            <wp:positionV relativeFrom="paragraph">
              <wp:posOffset>490213</wp:posOffset>
            </wp:positionV>
            <wp:extent cx="4851400" cy="30816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4BE">
        <w:rPr>
          <w:rFonts w:ascii="Calibri" w:hAnsi="Calibri" w:cs="Calibri"/>
          <w:sz w:val="28"/>
          <w:szCs w:val="28"/>
        </w:rPr>
        <w:t>Screenshots</w:t>
      </w:r>
    </w:p>
    <w:p w14:paraId="6DB9395A" w14:textId="7A4ED2AA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4A04AC6A" w14:textId="294F08D2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1D198002" w14:textId="3A3D2331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567BE51E" w14:textId="6A119353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3F4DD8C7" w14:textId="28822D46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250FAE3F" w14:textId="659C7C3A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3F56B901" w14:textId="7D041F78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22384312" w14:textId="6371C268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1E3C0AD1" w14:textId="0077B125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0AD39B48" w14:textId="72F8CD88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4DF1BE79" w14:textId="4E2504F1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7D3B7B59" w14:textId="6DF7F173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5BF6CD2D" w14:textId="262A0FB1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36A8B2B2" w14:textId="77777777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7E876C89" w14:textId="7DC37315" w:rsidR="00FB2082" w:rsidRDefault="00FB2082" w:rsidP="00FB2082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Program 3</w:t>
      </w:r>
    </w:p>
    <w:p w14:paraId="4E22DBAC" w14:textId="00DC35C1" w:rsidR="00FB2082" w:rsidRDefault="00FB2082" w:rsidP="00FB2082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73F7228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6AF4E3C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proofErr w:type="spellEnd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4FD2DC1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7529BB2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std;</w:t>
      </w:r>
      <w:proofErr w:type="gramEnd"/>
    </w:p>
    <w:p w14:paraId="672BFC1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D72E4E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minRefills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gas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[])</w:t>
      </w:r>
    </w:p>
    <w:p w14:paraId="5BC571D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40AD878B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refills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limit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C35C70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(limit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621F24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2F57416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gas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[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limit)</w:t>
      </w:r>
    </w:p>
    <w:p w14:paraId="41745F6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287C2C7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-1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EC1858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gram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12B5DE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7BE886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&amp;&amp;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gas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[</w:t>
      </w:r>
      <w:proofErr w:type="spellStart"/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limit)</w:t>
      </w:r>
    </w:p>
    <w:p w14:paraId="0383288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59B60EAB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proofErr w:type="gram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85D913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78997FD6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refills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proofErr w:type="gram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3CA3B2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limit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gas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[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704C8F0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curr</w:t>
      </w:r>
      <w:proofErr w:type="spell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proofErr w:type="gram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416DD8C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3C3E2917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refills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7BB1A0B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1FE2E4C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E7046EA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45D72E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600EA17F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d, m, n, gas[n];</w:t>
      </w:r>
    </w:p>
    <w:p w14:paraId="2C56763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distance of your destination: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C01866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d;</w:t>
      </w:r>
      <w:proofErr w:type="gramEnd"/>
    </w:p>
    <w:p w14:paraId="318DEB4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max distance your car can travel on a full tank: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C87855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m;</w:t>
      </w:r>
      <w:proofErr w:type="gramEnd"/>
    </w:p>
    <w:p w14:paraId="66133B3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of gas stations: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AD27F73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n;</w:t>
      </w:r>
      <w:proofErr w:type="gramEnd"/>
    </w:p>
    <w:p w14:paraId="48701E8B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0508414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BE7B4F9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n;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316C021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1AD5554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distance of gas station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53573D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gas[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proofErr w:type="gram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];</w:t>
      </w:r>
      <w:proofErr w:type="gramEnd"/>
    </w:p>
    <w:p w14:paraId="6EA9D0E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03C0FB6E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D7A4AA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\</w:t>
      </w:r>
      <w:proofErr w:type="spellStart"/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>Minimum</w:t>
      </w:r>
      <w:proofErr w:type="spellEnd"/>
      <w:r w:rsidRPr="00FB2082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number of refills: </w:t>
      </w:r>
      <w:proofErr w:type="gramStart"/>
      <w:r w:rsidRPr="00FB2082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778EE280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proofErr w:type="gramStart"/>
      <w:r w:rsidRPr="00FB2082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minRefills</w:t>
      </w:r>
      <w:proofErr w:type="spell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proofErr w:type="gramEnd"/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d, m, n, gas);</w:t>
      </w:r>
    </w:p>
    <w:p w14:paraId="3F942FAD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32F5DE55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FB2082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FB2082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D5F3E9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FB2082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69F10D48" w14:textId="77777777" w:rsidR="00FB2082" w:rsidRPr="00FB2082" w:rsidRDefault="00FB2082" w:rsidP="00FB2082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D8FEFD0" w14:textId="77777777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6B8EDB7C" w14:textId="5F97689C" w:rsidR="00FB2082" w:rsidRDefault="00FB2082" w:rsidP="00FB2082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Screenshots</w:t>
      </w:r>
    </w:p>
    <w:p w14:paraId="0E2AD403" w14:textId="300B3268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998B76" wp14:editId="7C1FFB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82049" cy="3826498"/>
            <wp:effectExtent l="0" t="0" r="3175" b="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049" cy="382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4D394" w14:textId="77777777" w:rsidR="00FB2082" w:rsidRDefault="00FB2082" w:rsidP="00FB2082">
      <w:pPr>
        <w:pStyle w:val="NormalWeb"/>
        <w:rPr>
          <w:rFonts w:ascii="Calibri" w:hAnsi="Calibri" w:cs="Calibri"/>
          <w:sz w:val="28"/>
          <w:szCs w:val="28"/>
        </w:rPr>
      </w:pPr>
    </w:p>
    <w:p w14:paraId="594E344D" w14:textId="6AD9B358" w:rsidR="005B089A" w:rsidRPr="002644BE" w:rsidRDefault="005B089A" w:rsidP="00A00C43">
      <w:pPr>
        <w:pStyle w:val="NormalWeb"/>
        <w:rPr>
          <w:rFonts w:ascii="Calibri" w:hAnsi="Calibri" w:cs="Calibri"/>
          <w:sz w:val="28"/>
          <w:szCs w:val="28"/>
        </w:rPr>
      </w:pPr>
    </w:p>
    <w:sectPr w:rsidR="005B089A" w:rsidRPr="002644BE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Code Nerd Fon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D72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B47B0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3309B"/>
    <w:multiLevelType w:val="hybridMultilevel"/>
    <w:tmpl w:val="6C3A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9"/>
    <w:rsid w:val="00011B4C"/>
    <w:rsid w:val="00063656"/>
    <w:rsid w:val="000C35B9"/>
    <w:rsid w:val="0022145E"/>
    <w:rsid w:val="0024699D"/>
    <w:rsid w:val="002644BE"/>
    <w:rsid w:val="0039223D"/>
    <w:rsid w:val="00395740"/>
    <w:rsid w:val="00490C40"/>
    <w:rsid w:val="00576C00"/>
    <w:rsid w:val="005B089A"/>
    <w:rsid w:val="00656CC2"/>
    <w:rsid w:val="00712A7A"/>
    <w:rsid w:val="007A46CC"/>
    <w:rsid w:val="007C5D52"/>
    <w:rsid w:val="007E3F74"/>
    <w:rsid w:val="00833562"/>
    <w:rsid w:val="00842DD9"/>
    <w:rsid w:val="00874E16"/>
    <w:rsid w:val="008C4156"/>
    <w:rsid w:val="00970F01"/>
    <w:rsid w:val="009B6EC1"/>
    <w:rsid w:val="00A00C43"/>
    <w:rsid w:val="00A66917"/>
    <w:rsid w:val="00AC74CB"/>
    <w:rsid w:val="00AE4E01"/>
    <w:rsid w:val="00B43D5F"/>
    <w:rsid w:val="00B95453"/>
    <w:rsid w:val="00DB406F"/>
    <w:rsid w:val="00E50B0C"/>
    <w:rsid w:val="00EA0996"/>
    <w:rsid w:val="00F518F6"/>
    <w:rsid w:val="00F91F73"/>
    <w:rsid w:val="00F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1ABB"/>
  <w15:chartTrackingRefBased/>
  <w15:docId w15:val="{71B1ABAE-FAF1-3B4D-B4ED-093F805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18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7</cp:revision>
  <cp:lastPrinted>2021-08-07T16:19:00Z</cp:lastPrinted>
  <dcterms:created xsi:type="dcterms:W3CDTF">2021-10-04T09:55:00Z</dcterms:created>
  <dcterms:modified xsi:type="dcterms:W3CDTF">2021-10-19T15:08:00Z</dcterms:modified>
  <cp:category/>
</cp:coreProperties>
</file>