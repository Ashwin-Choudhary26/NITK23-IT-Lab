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6F27" w14:textId="32687091" w:rsidR="00AE4E01" w:rsidRDefault="00AE4E01" w:rsidP="00AE4E01">
      <w:pPr>
        <w:pStyle w:val="NormalWeb"/>
        <w:jc w:val="center"/>
      </w:pPr>
      <w:r>
        <w:rPr>
          <w:rFonts w:ascii="Calibri" w:hAnsi="Calibri" w:cs="Calibri"/>
          <w:b/>
          <w:bCs/>
          <w:sz w:val="48"/>
          <w:szCs w:val="48"/>
        </w:rPr>
        <w:t>IT30</w:t>
      </w:r>
      <w:r w:rsidR="00842DD9">
        <w:rPr>
          <w:rFonts w:ascii="Calibri" w:hAnsi="Calibri" w:cs="Calibri"/>
          <w:b/>
          <w:bCs/>
          <w:sz w:val="48"/>
          <w:szCs w:val="48"/>
        </w:rPr>
        <w:t>0</w:t>
      </w:r>
      <w:r>
        <w:rPr>
          <w:rFonts w:ascii="Calibri" w:hAnsi="Calibri" w:cs="Calibri"/>
          <w:b/>
          <w:bCs/>
          <w:sz w:val="48"/>
          <w:szCs w:val="48"/>
        </w:rPr>
        <w:t xml:space="preserve"> – </w:t>
      </w:r>
      <w:r w:rsidR="00842DD9" w:rsidRPr="00842DD9">
        <w:rPr>
          <w:rFonts w:ascii="Calibri" w:hAnsi="Calibri" w:cs="Calibri"/>
          <w:b/>
          <w:bCs/>
          <w:sz w:val="48"/>
          <w:szCs w:val="48"/>
        </w:rPr>
        <w:t>Design and Analysis of Algorithms</w:t>
      </w:r>
    </w:p>
    <w:p w14:paraId="6C560CA6" w14:textId="131ABCDF" w:rsidR="00AE4E01" w:rsidRDefault="00842DD9" w:rsidP="00AE4E01">
      <w:pPr>
        <w:pStyle w:val="NormalWeb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Lab </w:t>
      </w:r>
      <w:r w:rsidR="00AE4E01">
        <w:rPr>
          <w:rFonts w:ascii="Calibri" w:hAnsi="Calibri" w:cs="Calibri"/>
          <w:sz w:val="40"/>
          <w:szCs w:val="40"/>
        </w:rPr>
        <w:t>Assignment –</w:t>
      </w:r>
      <w:r w:rsidR="00833562">
        <w:rPr>
          <w:rFonts w:ascii="Calibri" w:hAnsi="Calibri" w:cs="Calibri"/>
          <w:sz w:val="40"/>
          <w:szCs w:val="40"/>
        </w:rPr>
        <w:t xml:space="preserve"> </w:t>
      </w:r>
      <w:r>
        <w:rPr>
          <w:rFonts w:ascii="Calibri" w:hAnsi="Calibri" w:cs="Calibri"/>
          <w:sz w:val="40"/>
          <w:szCs w:val="40"/>
        </w:rPr>
        <w:t>4</w:t>
      </w:r>
    </w:p>
    <w:p w14:paraId="3C302235" w14:textId="77777777" w:rsidR="00AE4E01" w:rsidRPr="00AE4E01" w:rsidRDefault="00AE4E01" w:rsidP="00AE4E01">
      <w:pPr>
        <w:pStyle w:val="NormalWeb"/>
        <w:rPr>
          <w:rFonts w:ascii="Calibri" w:hAnsi="Calibri" w:cs="Calibri"/>
          <w:sz w:val="28"/>
          <w:szCs w:val="28"/>
        </w:rPr>
      </w:pPr>
      <w:r w:rsidRPr="00AE4E01">
        <w:rPr>
          <w:rFonts w:ascii="Calibri" w:hAnsi="Calibri" w:cs="Calibri"/>
          <w:b/>
          <w:bCs/>
          <w:sz w:val="28"/>
          <w:szCs w:val="28"/>
        </w:rPr>
        <w:t xml:space="preserve">Name: </w:t>
      </w:r>
      <w:r w:rsidRPr="00AE4E01">
        <w:rPr>
          <w:rFonts w:ascii="Calibri" w:hAnsi="Calibri" w:cs="Calibri"/>
          <w:sz w:val="28"/>
          <w:szCs w:val="28"/>
        </w:rPr>
        <w:t xml:space="preserve">Niraj Nandish </w:t>
      </w:r>
    </w:p>
    <w:p w14:paraId="30D2D953" w14:textId="609118DE" w:rsidR="0039223D" w:rsidRDefault="00AE4E01" w:rsidP="0039223D">
      <w:pPr>
        <w:pStyle w:val="NormalWeb"/>
        <w:rPr>
          <w:rFonts w:ascii="Calibri" w:hAnsi="Calibri" w:cs="Calibri"/>
          <w:sz w:val="28"/>
          <w:szCs w:val="28"/>
        </w:rPr>
      </w:pPr>
      <w:r w:rsidRPr="00AE4E01">
        <w:rPr>
          <w:rFonts w:ascii="Calibri" w:hAnsi="Calibri" w:cs="Calibri"/>
          <w:b/>
          <w:bCs/>
          <w:sz w:val="28"/>
          <w:szCs w:val="28"/>
        </w:rPr>
        <w:t xml:space="preserve">Roll No: </w:t>
      </w:r>
      <w:r w:rsidRPr="00AE4E01">
        <w:rPr>
          <w:rFonts w:ascii="Calibri" w:hAnsi="Calibri" w:cs="Calibri"/>
          <w:sz w:val="28"/>
          <w:szCs w:val="28"/>
        </w:rPr>
        <w:t xml:space="preserve">191IT234 </w:t>
      </w:r>
    </w:p>
    <w:p w14:paraId="4412FCF3" w14:textId="708B43B2" w:rsidR="003E772B" w:rsidRDefault="003E772B" w:rsidP="00842DD9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Program 1 – Currency Conversion Problem</w:t>
      </w:r>
    </w:p>
    <w:p w14:paraId="29B10165" w14:textId="41C023D6" w:rsidR="003E772B" w:rsidRDefault="003E772B" w:rsidP="003E772B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</w:t>
      </w:r>
    </w:p>
    <w:p w14:paraId="556ADB4D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iomanip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7F6C0A43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iostream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6ED29EC1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limits.h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21213A0B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map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12BC6914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math.h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6117D6C4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stdio.h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6A970760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vector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3F02D67A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6AEACFAC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using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namespace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std;</w:t>
      </w:r>
    </w:p>
    <w:p w14:paraId="4D2DF305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76D0D244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8BE9FD"/>
          <w:sz w:val="18"/>
          <w:szCs w:val="18"/>
        </w:rPr>
        <w:t>map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string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&gt;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ma;</w:t>
      </w:r>
    </w:p>
    <w:p w14:paraId="441F7789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6398DED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struct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Edge</w:t>
      </w:r>
    </w:p>
    <w:p w14:paraId="690677B0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382A9CCA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source, dest, act_cost, weight;</w:t>
      </w:r>
    </w:p>
    <w:p w14:paraId="55CDC2E7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};</w:t>
      </w:r>
    </w:p>
    <w:p w14:paraId="51BB09BC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F7147C4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void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printPath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3E772B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&gt;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const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&amp;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parent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vertex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07DAF536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75FDC546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vertex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2385F229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64A7DFBE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173F557E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73BF719A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12760EF1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printPath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parent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parent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vertex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5627FFE7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57911E47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vertex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!=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75437011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372F3A0E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cout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ma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vertex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-&gt;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29D30AEC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2056BF6D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else</w:t>
      </w:r>
    </w:p>
    <w:p w14:paraId="3AFA7B36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36558C74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cout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ma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vertex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0AF9FCB6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336078EE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170C1FC0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472AC1B2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void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bellmanFord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3E772B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3E772B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Edge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&gt;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const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&amp;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edges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source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destination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4E55A54D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46B35A6E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u, v, w, k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69A11788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lastRenderedPageBreak/>
        <w:t xml:space="preserve">  </w:t>
      </w:r>
      <w:r w:rsidRPr="003E772B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&lt;double&gt;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distance(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INT_MAX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6410B9FC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3E772B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&lt;double&gt;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parent(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70BBE2DE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72FB552F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distance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source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2EFFD3B4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27695BF6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while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--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k)</w:t>
      </w:r>
    </w:p>
    <w:p w14:paraId="0FF9AF5B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78C8F85E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3E772B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Edge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edge : 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edges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50ED24D6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34AAF4CB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u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edge.source;</w:t>
      </w:r>
    </w:p>
    <w:p w14:paraId="1D7DDB6D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v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edge.dest;</w:t>
      </w:r>
    </w:p>
    <w:p w14:paraId="0057A99C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w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edge.weight;</w:t>
      </w:r>
    </w:p>
    <w:p w14:paraId="3E128450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676AC535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(distance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u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!=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INT_MAX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&amp;&amp;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distance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u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w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distance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v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061C69CF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{</w:t>
      </w:r>
    </w:p>
    <w:p w14:paraId="0B13DEBA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distance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v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distance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u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w;</w:t>
      </w:r>
    </w:p>
    <w:p w14:paraId="145445B6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parent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v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u;</w:t>
      </w:r>
    </w:p>
    <w:p w14:paraId="00031D2E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}</w:t>
      </w:r>
    </w:p>
    <w:p w14:paraId="12831AD2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4AA8AB1A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43B8F0AE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28F6187B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3E772B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Edge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edge : 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edges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0415F54A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596FB9C0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u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edge.source;</w:t>
      </w:r>
    </w:p>
    <w:p w14:paraId="2E35D87D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v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edge.dest;</w:t>
      </w:r>
    </w:p>
    <w:p w14:paraId="62BEEFCD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w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edge.weight;</w:t>
      </w:r>
    </w:p>
    <w:p w14:paraId="520274BF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4345A518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(distance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u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!=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INT_MAX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&amp;&amp;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distance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u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w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distance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v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61DB5E29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37B83FEF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cout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Negative-weight cycle is found!!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32798306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7AA456CA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0DA28CE1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30035334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A9BC5F7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cout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1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ma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source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=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pow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distance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destination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)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ma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destination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Its path of conversion is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15064091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printPath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(parent, 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destination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destination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2BE7B81E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cout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738F2EA3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56FD17F4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468CC57B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main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()</w:t>
      </w:r>
    </w:p>
    <w:p w14:paraId="2180D15C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65EC6972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N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39962F01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3E772B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3E772B">
        <w:rPr>
          <w:rFonts w:ascii="FiraCode Nerd Font" w:eastAsia="Times New Roman" w:hAnsi="FiraCode Nerd Font" w:cs="Times New Roman"/>
          <w:i/>
          <w:iCs/>
          <w:color w:val="8BE9FD"/>
          <w:sz w:val="18"/>
          <w:szCs w:val="18"/>
        </w:rPr>
        <w:t>Edge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&gt;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edges;</w:t>
      </w:r>
    </w:p>
    <w:p w14:paraId="5196051D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ma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Gold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034F1BE1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ma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US Dollar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0CED4143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ma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2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Swiss Franc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04ED5580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ma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3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Japanese Yen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1FF5D5C7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ma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4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Euro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3516E60C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ma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5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UK Pound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4A843A7E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ma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6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Canadian Dollar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4DC4CF56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ma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7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Mexican Peso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1252EEBC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ma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8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New Zealand Dollar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129D69A2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lastRenderedPageBreak/>
        <w:t xml:space="preserve">  ma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9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Pakistani Rupee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3BEA1C55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1F4DB05D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edges.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push_back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({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327.25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, 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log10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327.25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))});</w:t>
      </w:r>
    </w:p>
    <w:p w14:paraId="02739E34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edges.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push_back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({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2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455.2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, 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log10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455.2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))});</w:t>
      </w:r>
    </w:p>
    <w:p w14:paraId="2888F022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edges.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push_back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({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5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208.1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, 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log10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208.1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))});</w:t>
      </w:r>
    </w:p>
    <w:p w14:paraId="28710785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edges.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push_back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({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2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0.7182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, 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log10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0.7182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))});</w:t>
      </w:r>
    </w:p>
    <w:p w14:paraId="133A4885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edges.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push_back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({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2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4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0.6677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, 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log10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0.6677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))});</w:t>
      </w:r>
    </w:p>
    <w:p w14:paraId="3DFCC991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edges.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push_back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({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3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0.008309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, 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log10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0.008309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))});</w:t>
      </w:r>
    </w:p>
    <w:p w14:paraId="25CDA2CF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edges.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push_back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({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4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1.0752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, 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log10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1.0752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))});</w:t>
      </w:r>
    </w:p>
    <w:p w14:paraId="5CEB9E96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edges.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push_back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({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4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3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129.52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, 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log10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129.52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))});</w:t>
      </w:r>
    </w:p>
    <w:p w14:paraId="562FD3F5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edges.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push_back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({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5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2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2.1904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, 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log10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2.1904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))});</w:t>
      </w:r>
    </w:p>
    <w:p w14:paraId="03E33453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edges.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push_back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({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7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20.58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, 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log10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20.58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))});</w:t>
      </w:r>
    </w:p>
    <w:p w14:paraId="3E5B1138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edges.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push_back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({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8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1.45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, 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log10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1.45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))});</w:t>
      </w:r>
    </w:p>
    <w:p w14:paraId="46B06C9B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edges.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push_back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({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7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8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0.07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, 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log10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0.07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))});</w:t>
      </w:r>
    </w:p>
    <w:p w14:paraId="79435949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edges.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push_back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({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4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6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1.47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, 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log10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1.47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))});</w:t>
      </w:r>
    </w:p>
    <w:p w14:paraId="27C543B3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edges.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push_back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({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6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8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1.14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, 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log10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1.14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))});</w:t>
      </w:r>
    </w:p>
    <w:p w14:paraId="55C2FF5F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edges.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push_back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({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6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9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134.10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, 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log10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134.10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))});</w:t>
      </w:r>
    </w:p>
    <w:p w14:paraId="34CBB515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5EEAABE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source, destination;</w:t>
      </w:r>
    </w:p>
    <w:p w14:paraId="3018F2C5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cout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Currencies available are: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1.Gold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2.US Dollar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3.Swiss Franc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4.Japanese Yen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5.Euro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6.UK Pound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7.Canadian Dollar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8.Mexican Peso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9.New Zealand Dollar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>10.Pakistani Rupee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48264ECD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cout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\n\n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input currency option number: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00A9E325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cin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source;</w:t>
      </w:r>
    </w:p>
    <w:p w14:paraId="107BBFA9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cout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output currency option number: </w:t>
      </w:r>
      <w:r w:rsidRPr="003E772B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7674793B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cin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destination;</w:t>
      </w:r>
    </w:p>
    <w:p w14:paraId="6D5BB2AC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</w:rPr>
        <w:t>bellmanFord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(edges, source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destination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, N);</w:t>
      </w:r>
    </w:p>
    <w:p w14:paraId="71E257CF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134F8CA0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6DD2834E" w14:textId="77777777" w:rsidR="003E772B" w:rsidRPr="003E772B" w:rsidRDefault="003E772B" w:rsidP="003E772B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032BA55C" w14:textId="77777777" w:rsidR="003E772B" w:rsidRDefault="003E772B" w:rsidP="003E772B">
      <w:pPr>
        <w:pStyle w:val="NormalWeb"/>
        <w:rPr>
          <w:rFonts w:ascii="Calibri" w:hAnsi="Calibri" w:cs="Calibri"/>
          <w:sz w:val="28"/>
          <w:szCs w:val="28"/>
        </w:rPr>
      </w:pPr>
    </w:p>
    <w:p w14:paraId="2EB689A4" w14:textId="110A6E36" w:rsidR="003E772B" w:rsidRDefault="003E772B" w:rsidP="003E772B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1EC65B7" wp14:editId="5832CA15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3289300" cy="2759803"/>
            <wp:effectExtent l="0" t="0" r="0" b="0"/>
            <wp:wrapTopAndBottom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759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8"/>
          <w:szCs w:val="28"/>
        </w:rPr>
        <w:t>Screenshot</w:t>
      </w:r>
    </w:p>
    <w:p w14:paraId="7C848A1E" w14:textId="29E6A9BD" w:rsidR="003E772B" w:rsidRDefault="003E772B" w:rsidP="003E772B">
      <w:pPr>
        <w:pStyle w:val="NormalWeb"/>
        <w:rPr>
          <w:rFonts w:ascii="Calibri" w:hAnsi="Calibri" w:cs="Calibri"/>
          <w:sz w:val="28"/>
          <w:szCs w:val="28"/>
        </w:rPr>
      </w:pPr>
    </w:p>
    <w:p w14:paraId="1E99C45D" w14:textId="77777777" w:rsidR="003E772B" w:rsidRDefault="003E772B" w:rsidP="003E772B">
      <w:pPr>
        <w:pStyle w:val="NormalWeb"/>
        <w:ind w:left="1440"/>
        <w:rPr>
          <w:rFonts w:ascii="Calibri" w:hAnsi="Calibri" w:cs="Calibri"/>
          <w:sz w:val="28"/>
          <w:szCs w:val="28"/>
        </w:rPr>
      </w:pPr>
    </w:p>
    <w:p w14:paraId="16C6B851" w14:textId="13F1F364" w:rsidR="00874E16" w:rsidRDefault="00576C00" w:rsidP="00842DD9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Program </w:t>
      </w:r>
      <w:r w:rsidR="00842DD9">
        <w:rPr>
          <w:rFonts w:ascii="Calibri" w:hAnsi="Calibri" w:cs="Calibri"/>
          <w:sz w:val="28"/>
          <w:szCs w:val="28"/>
        </w:rPr>
        <w:t>2 – IP Routing Problem</w:t>
      </w:r>
    </w:p>
    <w:p w14:paraId="3DADC402" w14:textId="2E985222" w:rsidR="00011B4C" w:rsidRDefault="00011B4C" w:rsidP="00011B4C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</w:t>
      </w:r>
    </w:p>
    <w:p w14:paraId="584C38C2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>iostream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7F2A5B17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>limits.h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16F581C9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>stdio.h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6380BC62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5CC7D690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using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namespace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std;</w:t>
      </w:r>
    </w:p>
    <w:p w14:paraId="797F3FC8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V, no_E, startNode;</w:t>
      </w:r>
    </w:p>
    <w:p w14:paraId="21BEC3F5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6272A4"/>
          <w:sz w:val="18"/>
          <w:szCs w:val="18"/>
        </w:rPr>
        <w:t>// V: Number of vertices from user</w:t>
      </w:r>
    </w:p>
    <w:p w14:paraId="2E7061DA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6272A4"/>
          <w:sz w:val="18"/>
          <w:szCs w:val="18"/>
        </w:rPr>
        <w:t>// no_E: Number of edges from user</w:t>
      </w:r>
    </w:p>
    <w:p w14:paraId="2866A57D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6272A4"/>
          <w:sz w:val="18"/>
          <w:szCs w:val="18"/>
        </w:rPr>
        <w:t>// startNode: Start Dijkstra at inputted Vertex</w:t>
      </w:r>
    </w:p>
    <w:p w14:paraId="04E77638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3EAEF299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void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dijkstra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adj_mat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[][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50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],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start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dest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589DB085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3489CF76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visited[V], path[V], distance[V];</w:t>
      </w:r>
    </w:p>
    <w:p w14:paraId="25E89FFC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684E5046" w14:textId="77777777" w:rsidR="00011B4C" w:rsidRPr="003E772B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for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i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; i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V; i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++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)</w:t>
      </w:r>
    </w:p>
    <w:p w14:paraId="1F6A8372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5441631C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visited[i]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6B8419F0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distance[i]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INT_MAX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45E3F430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551BB3C5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22CC80B5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distance[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start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]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1A726810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320EEC27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count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count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V; count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018672CE" w14:textId="77777777" w:rsidR="00011B4C" w:rsidRPr="003E772B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{</w:t>
      </w:r>
    </w:p>
    <w:p w14:paraId="1DEF0C20" w14:textId="77777777" w:rsidR="00011B4C" w:rsidRPr="003E772B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min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INT_MAX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76B0DF72" w14:textId="77777777" w:rsidR="00011B4C" w:rsidRPr="003E772B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pos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7A790A1D" w14:textId="77777777" w:rsidR="00011B4C" w:rsidRPr="003E772B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</w:p>
    <w:p w14:paraId="10860023" w14:textId="77777777" w:rsidR="00011B4C" w:rsidRPr="003E772B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for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(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i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; i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&lt;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V; i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++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)</w:t>
      </w:r>
    </w:p>
    <w:p w14:paraId="7FBFED18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00F79C45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(visited[i]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3632C1EF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{</w:t>
      </w:r>
    </w:p>
    <w:p w14:paraId="5446B083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(distance[i]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min)</w:t>
      </w:r>
    </w:p>
    <w:p w14:paraId="36EE69DB" w14:textId="77777777" w:rsidR="00011B4C" w:rsidRPr="003E772B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{</w:t>
      </w:r>
    </w:p>
    <w:p w14:paraId="735FCF59" w14:textId="77777777" w:rsidR="00011B4C" w:rsidRPr="003E772B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    min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distance[i];</w:t>
      </w:r>
    </w:p>
    <w:p w14:paraId="3DA26C8A" w14:textId="77777777" w:rsidR="00011B4C" w:rsidRPr="003E772B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    pos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i;</w:t>
      </w:r>
    </w:p>
    <w:p w14:paraId="1B2AB07E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  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4FC19AC1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}</w:t>
      </w:r>
    </w:p>
    <w:p w14:paraId="515AB4CE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1FD722BF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1B5CC00C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visited[pos]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50404AD9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4D845367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j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j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V; j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688077D3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2381B897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adj_mat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[pos][j]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&amp;&amp;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visited[j]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&amp;&amp;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(distance[pos]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adj_mat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[pos][j])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distance[j])</w:t>
      </w:r>
    </w:p>
    <w:p w14:paraId="429331A7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{</w:t>
      </w:r>
    </w:p>
    <w:p w14:paraId="23E4A15F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distance[j]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distance[pos]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adj_mat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[pos][j];</w:t>
      </w:r>
    </w:p>
    <w:p w14:paraId="150F7ADA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path[j]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pos;</w:t>
      </w:r>
    </w:p>
    <w:p w14:paraId="0DE8BFA9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lastRenderedPageBreak/>
        <w:t xml:space="preserve">      }</w:t>
      </w:r>
    </w:p>
    <w:p w14:paraId="350D6E4B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5F4CFA0D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2721B784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538A00EB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cout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Shortest cost from routers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start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to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dest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: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distance[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dest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]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70521986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18AA27F0" w14:textId="77777777" w:rsidR="00011B4C" w:rsidRPr="003E772B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tempArr[V];</w:t>
      </w:r>
    </w:p>
    <w:p w14:paraId="52CAD836" w14:textId="77777777" w:rsidR="00011B4C" w:rsidRPr="003E772B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x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3E772B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0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, t </w:t>
      </w:r>
      <w:r w:rsidRPr="003E772B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3E772B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dest</w:t>
      </w: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4AD56808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3E772B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tempArr[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]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dest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7804E1A1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x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6E50DED0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2F80BF2F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do</w:t>
      </w:r>
    </w:p>
    <w:p w14:paraId="79333E05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3DDF3EC0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tempArr[x]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path[t];</w:t>
      </w:r>
    </w:p>
    <w:p w14:paraId="38772C2F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t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path[t];</w:t>
      </w:r>
    </w:p>
    <w:p w14:paraId="4EE6D825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x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08FEF1D1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while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(t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!=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start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378F8165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1763C873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cout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Shortest path from routers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start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to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dest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: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6A0DA590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cout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start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28957196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8334D08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z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x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2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z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&gt;=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 z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--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331ECE99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3FE8A13E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cout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-&gt;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5A7EA34F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cout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tempArr[z];</w:t>
      </w:r>
    </w:p>
    <w:p w14:paraId="474BFB18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48ECA90D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3A1E2FB0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cout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33185638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47B06FAB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56B8DE58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void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dijkstraToAll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adj_mat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[][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50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],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start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0D36AD0A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05990EA9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cout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>----------------------------------------------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5BD41B72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i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i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V; i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732DCB23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3ED6FF0B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(i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!=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start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59031040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65935D7C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dijkstra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adj_mat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011B4C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start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, i);</w:t>
      </w:r>
    </w:p>
    <w:p w14:paraId="61765003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cout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12E8677F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78D735E5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733B8C52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4E8328FD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18C84DDA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main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()</w:t>
      </w:r>
    </w:p>
    <w:p w14:paraId="575F52CD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7EF85B8F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v1, v2, weight;</w:t>
      </w:r>
    </w:p>
    <w:p w14:paraId="18DD7C08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i;</w:t>
      </w:r>
    </w:p>
    <w:p w14:paraId="03EBF4C9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E1A6723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cout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the number of routers(max 50):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25F37253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cin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V;</w:t>
      </w:r>
    </w:p>
    <w:p w14:paraId="07758E02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cout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the number of connections: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43D58A83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cin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no_E;</w:t>
      </w:r>
    </w:p>
    <w:p w14:paraId="722FAEBC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2A4F58C3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(V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&gt;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50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||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V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||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no_E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410CEB0F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27A27D76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cout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>No routers present or no connections present.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1FB3D7A2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51642B6E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0AE3030A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(V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41F85593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6EF7B20E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cout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>Only one router present in network.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2F76B222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779C7D51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49808AC1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6357F18B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adj_matrix[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50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][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50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];</w:t>
      </w:r>
    </w:p>
    <w:p w14:paraId="3FDA3CC2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(i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i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V; i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3259C175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385F7D52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j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j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V; j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42578822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330E55EC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adj_matrix[i][j]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480302D8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3690F694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72506AFF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1225B3AC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cout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router number between 0 and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V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4B6A8ADA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(i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i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no_E; i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515D9DF8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0F820598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cout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Connection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i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>: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0A1D4B2C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cin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v1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v2;</w:t>
      </w:r>
    </w:p>
    <w:p w14:paraId="20D99E3E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cout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cost: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57988065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cin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weight;</w:t>
      </w:r>
    </w:p>
    <w:p w14:paraId="108294A9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adj_matrix[v1][v2]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weight;</w:t>
      </w:r>
    </w:p>
    <w:p w14:paraId="7C8DD56F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adj_matrix[v2][v1]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weight;</w:t>
      </w:r>
    </w:p>
    <w:p w14:paraId="6841EC72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4418CB9F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648766C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do</w:t>
      </w:r>
    </w:p>
    <w:p w14:paraId="24F3B0AD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33CDB377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cout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011B4C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source router number: </w:t>
      </w:r>
      <w:r w:rsidRPr="00011B4C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756AB52B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cin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startNode;</w:t>
      </w:r>
    </w:p>
    <w:p w14:paraId="19B523C4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while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(startNode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||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startNode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&gt;=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V);</w:t>
      </w:r>
    </w:p>
    <w:p w14:paraId="5529D478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40C8D743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011B4C">
        <w:rPr>
          <w:rFonts w:ascii="FiraCode Nerd Font" w:eastAsia="Times New Roman" w:hAnsi="FiraCode Nerd Font" w:cs="Times New Roman"/>
          <w:color w:val="50FA7B"/>
          <w:sz w:val="18"/>
          <w:szCs w:val="18"/>
        </w:rPr>
        <w:t>dijkstraToAll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(adj_matrix, startNode);</w:t>
      </w:r>
    </w:p>
    <w:p w14:paraId="73F6ECBE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011B4C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011B4C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62E53932" w14:textId="77777777" w:rsidR="00011B4C" w:rsidRPr="00011B4C" w:rsidRDefault="00011B4C" w:rsidP="00011B4C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011B4C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2493B8E5" w14:textId="77777777" w:rsidR="00011B4C" w:rsidRDefault="00011B4C" w:rsidP="00011B4C">
      <w:pPr>
        <w:pStyle w:val="NormalWeb"/>
        <w:ind w:left="720"/>
        <w:rPr>
          <w:rFonts w:ascii="Calibri" w:hAnsi="Calibri" w:cs="Calibri"/>
          <w:sz w:val="28"/>
          <w:szCs w:val="28"/>
        </w:rPr>
      </w:pPr>
    </w:p>
    <w:p w14:paraId="2D3E5A56" w14:textId="70BA1A85" w:rsidR="00011B4C" w:rsidRDefault="00011B4C" w:rsidP="00011B4C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13CF3AC" wp14:editId="15841FBA">
            <wp:simplePos x="0" y="0"/>
            <wp:positionH relativeFrom="column">
              <wp:posOffset>4076700</wp:posOffset>
            </wp:positionH>
            <wp:positionV relativeFrom="paragraph">
              <wp:posOffset>1852295</wp:posOffset>
            </wp:positionV>
            <wp:extent cx="2286000" cy="2921000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BE5579" wp14:editId="161FAEBB">
            <wp:simplePos x="0" y="0"/>
            <wp:positionH relativeFrom="column">
              <wp:posOffset>495300</wp:posOffset>
            </wp:positionH>
            <wp:positionV relativeFrom="paragraph">
              <wp:posOffset>443865</wp:posOffset>
            </wp:positionV>
            <wp:extent cx="2628900" cy="6426200"/>
            <wp:effectExtent l="0" t="0" r="0" b="0"/>
            <wp:wrapTopAndBottom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8"/>
          <w:szCs w:val="28"/>
        </w:rPr>
        <w:t>Screenshots</w:t>
      </w:r>
    </w:p>
    <w:p w14:paraId="0391FAA7" w14:textId="77777777" w:rsidR="00011B4C" w:rsidRDefault="00011B4C" w:rsidP="00011B4C">
      <w:pPr>
        <w:pStyle w:val="NormalWeb"/>
        <w:ind w:left="720"/>
        <w:rPr>
          <w:rFonts w:ascii="Calibri" w:hAnsi="Calibri" w:cs="Calibri"/>
          <w:sz w:val="28"/>
          <w:szCs w:val="28"/>
        </w:rPr>
      </w:pPr>
    </w:p>
    <w:p w14:paraId="19633E05" w14:textId="14355BE7" w:rsidR="00842DD9" w:rsidRPr="00842DD9" w:rsidRDefault="00842DD9" w:rsidP="00842DD9">
      <w:pPr>
        <w:pStyle w:val="NormalWeb"/>
        <w:rPr>
          <w:rFonts w:ascii="Calibri" w:hAnsi="Calibri" w:cs="Calibri"/>
          <w:sz w:val="28"/>
          <w:szCs w:val="28"/>
        </w:rPr>
      </w:pPr>
    </w:p>
    <w:sectPr w:rsidR="00842DD9" w:rsidRPr="00842DD9" w:rsidSect="00490C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iraCode Nerd Font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4035"/>
    <w:multiLevelType w:val="hybridMultilevel"/>
    <w:tmpl w:val="F5BE3656"/>
    <w:lvl w:ilvl="0" w:tplc="3EB04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6307"/>
    <w:multiLevelType w:val="hybridMultilevel"/>
    <w:tmpl w:val="A532F2D4"/>
    <w:lvl w:ilvl="0" w:tplc="3EB045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919DB"/>
    <w:multiLevelType w:val="hybridMultilevel"/>
    <w:tmpl w:val="D722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B47B04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B1E9A"/>
    <w:multiLevelType w:val="hybridMultilevel"/>
    <w:tmpl w:val="85047D00"/>
    <w:lvl w:ilvl="0" w:tplc="3EB045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3309B"/>
    <w:multiLevelType w:val="hybridMultilevel"/>
    <w:tmpl w:val="ADFA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923BA"/>
    <w:multiLevelType w:val="hybridMultilevel"/>
    <w:tmpl w:val="AD98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D9"/>
    <w:rsid w:val="00011B4C"/>
    <w:rsid w:val="000C35B9"/>
    <w:rsid w:val="0022145E"/>
    <w:rsid w:val="0024699D"/>
    <w:rsid w:val="0039223D"/>
    <w:rsid w:val="00395740"/>
    <w:rsid w:val="003E772B"/>
    <w:rsid w:val="00490C40"/>
    <w:rsid w:val="00576C00"/>
    <w:rsid w:val="00656CC2"/>
    <w:rsid w:val="00712A7A"/>
    <w:rsid w:val="007A46CC"/>
    <w:rsid w:val="007C5D52"/>
    <w:rsid w:val="007E3F74"/>
    <w:rsid w:val="00833562"/>
    <w:rsid w:val="00842DD9"/>
    <w:rsid w:val="00874E16"/>
    <w:rsid w:val="008C4156"/>
    <w:rsid w:val="00970F01"/>
    <w:rsid w:val="009B6EC1"/>
    <w:rsid w:val="00A66917"/>
    <w:rsid w:val="00AC74CB"/>
    <w:rsid w:val="00AE4E01"/>
    <w:rsid w:val="00B43D5F"/>
    <w:rsid w:val="00B95453"/>
    <w:rsid w:val="00DB406F"/>
    <w:rsid w:val="00E50B0C"/>
    <w:rsid w:val="00EA0996"/>
    <w:rsid w:val="00F518F6"/>
    <w:rsid w:val="00F9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1ABB"/>
  <w15:chartTrackingRefBased/>
  <w15:docId w15:val="{71B1ABAE-FAF1-3B4D-B4ED-093F805B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4E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922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0C4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raj/Library/Group%20Containers/UBF8T346G9.Office/User%20Content.localized/Templates.localized/PC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7BDB8-17A7-7943-8B45-341EF8AC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PC-Lab-Template.dotx</Template>
  <TotalTime>3</TotalTime>
  <Pages>7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Niraj Nandish</cp:lastModifiedBy>
  <cp:revision>3</cp:revision>
  <cp:lastPrinted>2021-08-07T16:19:00Z</cp:lastPrinted>
  <dcterms:created xsi:type="dcterms:W3CDTF">2021-10-04T09:55:00Z</dcterms:created>
  <dcterms:modified xsi:type="dcterms:W3CDTF">2021-10-04T11:28:00Z</dcterms:modified>
  <cp:category/>
</cp:coreProperties>
</file>