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6F27" w14:textId="32687091" w:rsidR="00AE4E01" w:rsidRDefault="00AE4E01" w:rsidP="00AE4E01">
      <w:pPr>
        <w:pStyle w:val="NormalWeb"/>
        <w:jc w:val="center"/>
      </w:pPr>
      <w:r>
        <w:rPr>
          <w:rFonts w:ascii="Calibri" w:hAnsi="Calibri" w:cs="Calibri"/>
          <w:b/>
          <w:bCs/>
          <w:sz w:val="48"/>
          <w:szCs w:val="48"/>
        </w:rPr>
        <w:t>IT30</w:t>
      </w:r>
      <w:r w:rsidR="00842DD9">
        <w:rPr>
          <w:rFonts w:ascii="Calibri" w:hAnsi="Calibri" w:cs="Calibri"/>
          <w:b/>
          <w:bCs/>
          <w:sz w:val="48"/>
          <w:szCs w:val="48"/>
        </w:rPr>
        <w:t>0</w:t>
      </w:r>
      <w:r>
        <w:rPr>
          <w:rFonts w:ascii="Calibri" w:hAnsi="Calibri" w:cs="Calibri"/>
          <w:b/>
          <w:bCs/>
          <w:sz w:val="48"/>
          <w:szCs w:val="48"/>
        </w:rPr>
        <w:t xml:space="preserve"> – </w:t>
      </w:r>
      <w:r w:rsidR="00842DD9" w:rsidRPr="00842DD9">
        <w:rPr>
          <w:rFonts w:ascii="Calibri" w:hAnsi="Calibri" w:cs="Calibri"/>
          <w:b/>
          <w:bCs/>
          <w:sz w:val="48"/>
          <w:szCs w:val="48"/>
        </w:rPr>
        <w:t>Design and Analysis of Algorithms</w:t>
      </w:r>
    </w:p>
    <w:p w14:paraId="6C560CA6" w14:textId="3D82B8B1" w:rsidR="00AE4E01" w:rsidRDefault="00842DD9" w:rsidP="00AE4E01">
      <w:pPr>
        <w:pStyle w:val="NormalWeb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Lab </w:t>
      </w:r>
      <w:r w:rsidR="00AE4E01">
        <w:rPr>
          <w:rFonts w:ascii="Calibri" w:hAnsi="Calibri" w:cs="Calibri"/>
          <w:sz w:val="40"/>
          <w:szCs w:val="40"/>
        </w:rPr>
        <w:t>Assignment –</w:t>
      </w:r>
      <w:r w:rsidR="00833562">
        <w:rPr>
          <w:rFonts w:ascii="Calibri" w:hAnsi="Calibri" w:cs="Calibri"/>
          <w:sz w:val="40"/>
          <w:szCs w:val="40"/>
        </w:rPr>
        <w:t xml:space="preserve"> </w:t>
      </w:r>
      <w:r w:rsidR="00A00C43">
        <w:rPr>
          <w:rFonts w:ascii="Calibri" w:hAnsi="Calibri" w:cs="Calibri"/>
          <w:sz w:val="40"/>
          <w:szCs w:val="40"/>
        </w:rPr>
        <w:t>6</w:t>
      </w:r>
    </w:p>
    <w:p w14:paraId="3C302235" w14:textId="77777777" w:rsidR="00AE4E01" w:rsidRPr="00AE4E01" w:rsidRDefault="00AE4E01" w:rsidP="00AE4E01">
      <w:pPr>
        <w:pStyle w:val="NormalWeb"/>
        <w:rPr>
          <w:rFonts w:ascii="Calibri" w:hAnsi="Calibri" w:cs="Calibri"/>
          <w:sz w:val="28"/>
          <w:szCs w:val="28"/>
        </w:rPr>
      </w:pPr>
      <w:r w:rsidRPr="00AE4E01">
        <w:rPr>
          <w:rFonts w:ascii="Calibri" w:hAnsi="Calibri" w:cs="Calibri"/>
          <w:b/>
          <w:bCs/>
          <w:sz w:val="28"/>
          <w:szCs w:val="28"/>
        </w:rPr>
        <w:t xml:space="preserve">Name: </w:t>
      </w:r>
      <w:r w:rsidRPr="00AE4E01">
        <w:rPr>
          <w:rFonts w:ascii="Calibri" w:hAnsi="Calibri" w:cs="Calibri"/>
          <w:sz w:val="28"/>
          <w:szCs w:val="28"/>
        </w:rPr>
        <w:t xml:space="preserve">Niraj Nandish </w:t>
      </w:r>
    </w:p>
    <w:p w14:paraId="30D2D953" w14:textId="609118DE" w:rsidR="0039223D" w:rsidRDefault="00AE4E01" w:rsidP="0039223D">
      <w:pPr>
        <w:pStyle w:val="NormalWeb"/>
        <w:rPr>
          <w:rFonts w:ascii="Calibri" w:hAnsi="Calibri" w:cs="Calibri"/>
          <w:sz w:val="28"/>
          <w:szCs w:val="28"/>
        </w:rPr>
      </w:pPr>
      <w:r w:rsidRPr="00AE4E01">
        <w:rPr>
          <w:rFonts w:ascii="Calibri" w:hAnsi="Calibri" w:cs="Calibri"/>
          <w:b/>
          <w:bCs/>
          <w:sz w:val="28"/>
          <w:szCs w:val="28"/>
        </w:rPr>
        <w:t xml:space="preserve">Roll No: </w:t>
      </w:r>
      <w:r w:rsidRPr="00AE4E01">
        <w:rPr>
          <w:rFonts w:ascii="Calibri" w:hAnsi="Calibri" w:cs="Calibri"/>
          <w:sz w:val="28"/>
          <w:szCs w:val="28"/>
        </w:rPr>
        <w:t xml:space="preserve">191IT234 </w:t>
      </w:r>
    </w:p>
    <w:p w14:paraId="16C6B851" w14:textId="77F47C30" w:rsidR="00874E16" w:rsidRDefault="00576C00" w:rsidP="00842DD9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Program </w:t>
      </w:r>
      <w:r w:rsidR="002644BE">
        <w:rPr>
          <w:rFonts w:ascii="Calibri" w:hAnsi="Calibri" w:cs="Calibri"/>
          <w:sz w:val="28"/>
          <w:szCs w:val="28"/>
        </w:rPr>
        <w:t>1</w:t>
      </w:r>
      <w:r w:rsidR="00842DD9">
        <w:rPr>
          <w:rFonts w:ascii="Calibri" w:hAnsi="Calibri" w:cs="Calibri"/>
          <w:sz w:val="28"/>
          <w:szCs w:val="28"/>
        </w:rPr>
        <w:t xml:space="preserve"> – </w:t>
      </w:r>
      <w:r w:rsidR="00A00C43">
        <w:rPr>
          <w:rFonts w:ascii="Calibri" w:hAnsi="Calibri" w:cs="Calibri"/>
          <w:sz w:val="28"/>
          <w:szCs w:val="28"/>
        </w:rPr>
        <w:t>Minimum number of platforms required</w:t>
      </w:r>
    </w:p>
    <w:p w14:paraId="336DC659" w14:textId="596B7CC1" w:rsidR="002644BE" w:rsidRDefault="00011B4C" w:rsidP="002644BE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</w:t>
      </w:r>
    </w:p>
    <w:p w14:paraId="5AD4E144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>iostream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33D2D9D3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>stdio.h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3AFB519D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>vector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5676C555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257D2ACB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using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namespace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std;</w:t>
      </w:r>
    </w:p>
    <w:p w14:paraId="4DDF6A36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0EFA89DD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minPlatforms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A00C43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&lt;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&gt; 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arrival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A00C43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&lt;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&gt; 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departure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n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3C879A82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393F420C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plat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1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, result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1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, i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1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, j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0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</w:t>
      </w:r>
    </w:p>
    <w:p w14:paraId="4AD59183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</w:p>
    <w:p w14:paraId="7E3C2F8B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sort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arrival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.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begin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(), 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arrival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.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());</w:t>
      </w:r>
    </w:p>
    <w:p w14:paraId="65F8E958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sort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departure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.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begin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(), 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departure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.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());</w:t>
      </w:r>
    </w:p>
    <w:p w14:paraId="191CCCEF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00EE98E3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while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(i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n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&amp;&amp;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j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n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5C6BE872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32C14F28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arrival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&lt;=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departure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j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3D068C7F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{</w:t>
      </w:r>
    </w:p>
    <w:p w14:paraId="3F48AB3E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plat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++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</w:t>
      </w:r>
    </w:p>
    <w:p w14:paraId="61DE51D2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i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++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</w:t>
      </w:r>
    </w:p>
    <w:p w14:paraId="28F5DF80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}</w:t>
      </w:r>
    </w:p>
    <w:p w14:paraId="7B8BEECA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else</w:t>
      </w:r>
    </w:p>
    <w:p w14:paraId="4254AB8D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{</w:t>
      </w:r>
    </w:p>
    <w:p w14:paraId="454616EA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plat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--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</w:t>
      </w:r>
    </w:p>
    <w:p w14:paraId="2CE9EEEB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j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++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</w:t>
      </w:r>
    </w:p>
    <w:p w14:paraId="257F7408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25931566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result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max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(result, plat);</w:t>
      </w:r>
    </w:p>
    <w:p w14:paraId="16A8B044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607EDBBF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result;</w:t>
      </w:r>
    </w:p>
    <w:p w14:paraId="7DC10D51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7228E1F2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2570F521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main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()</w:t>
      </w:r>
    </w:p>
    <w:p w14:paraId="7978C256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28C444CB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n, platforms;</w:t>
      </w:r>
    </w:p>
    <w:p w14:paraId="0C8FFACA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0A94BF19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cout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number of inputs of arrival and departure times: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0773DFE7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cin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n;</w:t>
      </w:r>
    </w:p>
    <w:p w14:paraId="03614EC7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A00C43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&lt;int&gt;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arrival(n);</w:t>
      </w:r>
    </w:p>
    <w:p w14:paraId="4717E210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A00C43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&lt;int&gt;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departure(n);</w:t>
      </w:r>
    </w:p>
    <w:p w14:paraId="7A485B5F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44E64A5E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lastRenderedPageBreak/>
        <w:t xml:space="preserve">  cout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>Enter the time in 24hr format without ':' between hour and minute group.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51BFBF8E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for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(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i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0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; i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n; i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++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)</w:t>
      </w:r>
    </w:p>
    <w:p w14:paraId="44248865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4891746A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cout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\n\n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arrival time for train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i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: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0F2BEBAA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cin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arrival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22FC947A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cout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departure time for train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i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: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4ED8DD3E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cin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departure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70AC73F4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22E94F14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6B8B7A6B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platforms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minPlatforms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(arrival, departure, n);</w:t>
      </w:r>
    </w:p>
    <w:p w14:paraId="60E45800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cout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Minimum number of platforms required: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platforms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endl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3310DF07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2948E005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73AFFFCA" w14:textId="77777777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3BE199E9" w14:textId="715F0FA0" w:rsidR="002644BE" w:rsidRDefault="00A00C43" w:rsidP="002644BE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B781C94" wp14:editId="66E76382">
            <wp:simplePos x="0" y="0"/>
            <wp:positionH relativeFrom="margin">
              <wp:align>center</wp:align>
            </wp:positionH>
            <wp:positionV relativeFrom="paragraph">
              <wp:posOffset>398780</wp:posOffset>
            </wp:positionV>
            <wp:extent cx="5003800" cy="4389120"/>
            <wp:effectExtent l="0" t="0" r="0" b="508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4BE">
        <w:rPr>
          <w:rFonts w:ascii="Calibri" w:hAnsi="Calibri" w:cs="Calibri"/>
          <w:sz w:val="28"/>
          <w:szCs w:val="28"/>
        </w:rPr>
        <w:t>Screenshots</w:t>
      </w:r>
    </w:p>
    <w:p w14:paraId="16644D17" w14:textId="540C27C8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0C0E6F0C" w14:textId="5C70A535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687EC648" w14:textId="6289A4CD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7D20DA84" w14:textId="77777777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68277B4B" w14:textId="46875E59" w:rsidR="002644BE" w:rsidRDefault="002644BE" w:rsidP="002644BE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Program 2 –</w:t>
      </w:r>
      <w:r w:rsidR="00A00C43">
        <w:rPr>
          <w:rFonts w:ascii="Calibri" w:hAnsi="Calibri" w:cs="Calibri"/>
          <w:sz w:val="28"/>
          <w:szCs w:val="28"/>
        </w:rPr>
        <w:t xml:space="preserve"> Greedy Algorithms: Interval Scheduling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38598A56" w14:textId="54E4501E" w:rsidR="00A00C43" w:rsidRDefault="002644BE" w:rsidP="002644BE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</w:t>
      </w:r>
    </w:p>
    <w:p w14:paraId="06889BDA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>iostream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41CFAA13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>stdio.h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56BC775D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>vector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173C0A2C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755EF639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using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namespace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std;</w:t>
      </w:r>
    </w:p>
    <w:p w14:paraId="5718EA68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71E581CD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struct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performance</w:t>
      </w:r>
    </w:p>
    <w:p w14:paraId="0CB19681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13E77E40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s;</w:t>
      </w:r>
    </w:p>
    <w:p w14:paraId="32E3173F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f;</w:t>
      </w:r>
    </w:p>
    <w:p w14:paraId="4CFF95FE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};</w:t>
      </w:r>
    </w:p>
    <w:p w14:paraId="0429FD68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59EB20DF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bool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compFunc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A00C43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performance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m1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A00C43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performance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m2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2C58FDA7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6D07C60F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m1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.f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m2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.f;</w:t>
      </w:r>
    </w:p>
    <w:p w14:paraId="5E4617D9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420DB6F9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233151D0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void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interval_scheduling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A00C43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&lt;</w:t>
      </w:r>
      <w:r w:rsidRPr="00A00C43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performance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&gt; 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arr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n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361C6CDC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7B88F4A8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pos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501ECED6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</w:p>
    <w:p w14:paraId="48F1C0AF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sort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arr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.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begin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(), 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arr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.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(),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compFunc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7D79C459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cout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The following intervals are selected :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436E952D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cout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>(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arr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A00C43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.s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,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arr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A00C43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.f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)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045DA928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</w:p>
    <w:p w14:paraId="182F13CA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i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i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n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; i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6116DEF5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45744E25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arr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.s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&gt;=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arr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pos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.f)</w:t>
      </w:r>
    </w:p>
    <w:p w14:paraId="19E6C5EC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{</w:t>
      </w:r>
    </w:p>
    <w:p w14:paraId="4543B877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cout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>(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arr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.s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,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arr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.f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)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52087CE1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pos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i;</w:t>
      </w:r>
    </w:p>
    <w:p w14:paraId="2AABA0CD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</w:t>
      </w:r>
    </w:p>
    <w:p w14:paraId="1544A2E1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05295361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1D706836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7C5AAD64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main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()</w:t>
      </w:r>
    </w:p>
    <w:p w14:paraId="3DBAC3FF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40FDF26A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n;</w:t>
      </w:r>
    </w:p>
    <w:p w14:paraId="6949B21C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4B42C1B3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cout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number of intervals: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5B0DCE96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cin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n;</w:t>
      </w:r>
    </w:p>
    <w:p w14:paraId="3BBB332C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A00C43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A00C43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performance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&gt;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arr(n);</w:t>
      </w:r>
    </w:p>
    <w:p w14:paraId="17A7014B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7CE959B5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i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i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n; i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1F236F30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2D6D56C9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cout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the start time of interval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i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: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56A72865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cin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arr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.s;</w:t>
      </w:r>
    </w:p>
    <w:p w14:paraId="65C5A08D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cout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the finish time of interval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i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: </w:t>
      </w:r>
      <w:r w:rsidRPr="00A00C43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69AD36B5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cin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arr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.f;</w:t>
      </w:r>
    </w:p>
    <w:p w14:paraId="3518B6C4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lastRenderedPageBreak/>
        <w:t xml:space="preserve">  }</w:t>
      </w:r>
    </w:p>
    <w:p w14:paraId="10283E18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72E2DDBB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interval_scheduling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(arr, n);</w:t>
      </w:r>
    </w:p>
    <w:p w14:paraId="046145EC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cout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endl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22C4334C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A00C43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A00C43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5BF0A5CD" w14:textId="77777777" w:rsidR="00A00C43" w:rsidRPr="00A00C43" w:rsidRDefault="00A00C43" w:rsidP="00A00C43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A00C43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55E26E6E" w14:textId="77777777" w:rsidR="00A00C43" w:rsidRDefault="00A00C43" w:rsidP="00A00C43">
      <w:pPr>
        <w:pStyle w:val="NormalWeb"/>
        <w:rPr>
          <w:rFonts w:ascii="Calibri" w:hAnsi="Calibri" w:cs="Calibri"/>
          <w:sz w:val="28"/>
          <w:szCs w:val="28"/>
        </w:rPr>
      </w:pPr>
    </w:p>
    <w:p w14:paraId="4B77AA64" w14:textId="1E9115FF" w:rsidR="002644BE" w:rsidRDefault="00A00C43" w:rsidP="002644BE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78B74F7" wp14:editId="3F0599A6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4851400" cy="4754245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4BE">
        <w:rPr>
          <w:rFonts w:ascii="Calibri" w:hAnsi="Calibri" w:cs="Calibri"/>
          <w:sz w:val="28"/>
          <w:szCs w:val="28"/>
        </w:rPr>
        <w:t>Screenshots</w:t>
      </w:r>
    </w:p>
    <w:p w14:paraId="594E344D" w14:textId="5DA63323" w:rsidR="005B089A" w:rsidRPr="002644BE" w:rsidRDefault="005B089A" w:rsidP="00A00C43">
      <w:pPr>
        <w:pStyle w:val="NormalWeb"/>
        <w:rPr>
          <w:rFonts w:ascii="Calibri" w:hAnsi="Calibri" w:cs="Calibri"/>
          <w:sz w:val="28"/>
          <w:szCs w:val="28"/>
        </w:rPr>
      </w:pPr>
    </w:p>
    <w:sectPr w:rsidR="005B089A" w:rsidRPr="002644BE" w:rsidSect="00490C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Code Nerd Font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4035"/>
    <w:multiLevelType w:val="hybridMultilevel"/>
    <w:tmpl w:val="F5BE3656"/>
    <w:lvl w:ilvl="0" w:tplc="3EB04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6307"/>
    <w:multiLevelType w:val="hybridMultilevel"/>
    <w:tmpl w:val="A532F2D4"/>
    <w:lvl w:ilvl="0" w:tplc="3EB045E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D919DB"/>
    <w:multiLevelType w:val="hybridMultilevel"/>
    <w:tmpl w:val="D722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B47B04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B1E9A"/>
    <w:multiLevelType w:val="hybridMultilevel"/>
    <w:tmpl w:val="85047D00"/>
    <w:lvl w:ilvl="0" w:tplc="3EB045E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73309B"/>
    <w:multiLevelType w:val="hybridMultilevel"/>
    <w:tmpl w:val="6C3A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923BA"/>
    <w:multiLevelType w:val="hybridMultilevel"/>
    <w:tmpl w:val="AD984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D9"/>
    <w:rsid w:val="00011B4C"/>
    <w:rsid w:val="00063656"/>
    <w:rsid w:val="000C35B9"/>
    <w:rsid w:val="0022145E"/>
    <w:rsid w:val="0024699D"/>
    <w:rsid w:val="002644BE"/>
    <w:rsid w:val="0039223D"/>
    <w:rsid w:val="00395740"/>
    <w:rsid w:val="00490C40"/>
    <w:rsid w:val="00576C00"/>
    <w:rsid w:val="005B089A"/>
    <w:rsid w:val="00656CC2"/>
    <w:rsid w:val="00712A7A"/>
    <w:rsid w:val="007A46CC"/>
    <w:rsid w:val="007C5D52"/>
    <w:rsid w:val="007E3F74"/>
    <w:rsid w:val="00833562"/>
    <w:rsid w:val="00842DD9"/>
    <w:rsid w:val="00874E16"/>
    <w:rsid w:val="008C4156"/>
    <w:rsid w:val="00970F01"/>
    <w:rsid w:val="009B6EC1"/>
    <w:rsid w:val="00A00C43"/>
    <w:rsid w:val="00A66917"/>
    <w:rsid w:val="00AC74CB"/>
    <w:rsid w:val="00AE4E01"/>
    <w:rsid w:val="00B43D5F"/>
    <w:rsid w:val="00B95453"/>
    <w:rsid w:val="00DB406F"/>
    <w:rsid w:val="00E50B0C"/>
    <w:rsid w:val="00EA0996"/>
    <w:rsid w:val="00F518F6"/>
    <w:rsid w:val="00F9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1ABB"/>
  <w15:chartTrackingRefBased/>
  <w15:docId w15:val="{71B1ABAE-FAF1-3B4D-B4ED-093F805B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4E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9223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90C4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raj/Library/Group%20Containers/UBF8T346G9.Office/User%20Content.localized/Templates.localized/PC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7BDB8-17A7-7943-8B45-341EF8AC5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PC-Lab-Template.dotx</Template>
  <TotalTime>14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Niraj Nandish</cp:lastModifiedBy>
  <cp:revision>6</cp:revision>
  <cp:lastPrinted>2021-08-07T16:19:00Z</cp:lastPrinted>
  <dcterms:created xsi:type="dcterms:W3CDTF">2021-10-04T09:55:00Z</dcterms:created>
  <dcterms:modified xsi:type="dcterms:W3CDTF">2021-10-12T11:04:00Z</dcterms:modified>
  <cp:category/>
</cp:coreProperties>
</file>