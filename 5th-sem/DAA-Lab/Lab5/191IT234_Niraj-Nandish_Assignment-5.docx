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6F27" w14:textId="32687091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IT30</w:t>
      </w:r>
      <w:r w:rsidR="00842DD9">
        <w:rPr>
          <w:rFonts w:ascii="Calibri" w:hAnsi="Calibri" w:cs="Calibri"/>
          <w:b/>
          <w:bCs/>
          <w:sz w:val="48"/>
          <w:szCs w:val="48"/>
        </w:rPr>
        <w:t>0</w:t>
      </w:r>
      <w:r>
        <w:rPr>
          <w:rFonts w:ascii="Calibri" w:hAnsi="Calibri" w:cs="Calibri"/>
          <w:b/>
          <w:bCs/>
          <w:sz w:val="48"/>
          <w:szCs w:val="48"/>
        </w:rPr>
        <w:t xml:space="preserve"> – </w:t>
      </w:r>
      <w:r w:rsidR="00842DD9" w:rsidRPr="00842DD9">
        <w:rPr>
          <w:rFonts w:ascii="Calibri" w:hAnsi="Calibri" w:cs="Calibri"/>
          <w:b/>
          <w:bCs/>
          <w:sz w:val="48"/>
          <w:szCs w:val="48"/>
        </w:rPr>
        <w:t>Design and Analysis of Algorithms</w:t>
      </w:r>
    </w:p>
    <w:p w14:paraId="6C560CA6" w14:textId="26E87771" w:rsidR="00AE4E01" w:rsidRDefault="00842DD9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Lab </w:t>
      </w:r>
      <w:r w:rsidR="00AE4E01">
        <w:rPr>
          <w:rFonts w:ascii="Calibri" w:hAnsi="Calibri" w:cs="Calibri"/>
          <w:sz w:val="40"/>
          <w:szCs w:val="40"/>
        </w:rPr>
        <w:t>Assignment –</w:t>
      </w:r>
      <w:r w:rsidR="00833562">
        <w:rPr>
          <w:rFonts w:ascii="Calibri" w:hAnsi="Calibri" w:cs="Calibri"/>
          <w:sz w:val="40"/>
          <w:szCs w:val="40"/>
        </w:rPr>
        <w:t xml:space="preserve"> </w:t>
      </w:r>
      <w:r w:rsidR="002644BE">
        <w:rPr>
          <w:rFonts w:ascii="Calibri" w:hAnsi="Calibri" w:cs="Calibri"/>
          <w:sz w:val="40"/>
          <w:szCs w:val="40"/>
        </w:rPr>
        <w:t>5</w:t>
      </w:r>
    </w:p>
    <w:p w14:paraId="3C302235" w14:textId="77777777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30D2D953" w14:textId="609118DE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16C6B851" w14:textId="1C18B11B" w:rsidR="00874E16" w:rsidRDefault="00576C00" w:rsidP="00842DD9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Program </w:t>
      </w:r>
      <w:r w:rsidR="002644BE">
        <w:rPr>
          <w:rFonts w:ascii="Calibri" w:hAnsi="Calibri" w:cs="Calibri"/>
          <w:sz w:val="28"/>
          <w:szCs w:val="28"/>
        </w:rPr>
        <w:t>1</w:t>
      </w:r>
      <w:r w:rsidR="00842DD9">
        <w:rPr>
          <w:rFonts w:ascii="Calibri" w:hAnsi="Calibri" w:cs="Calibri"/>
          <w:sz w:val="28"/>
          <w:szCs w:val="28"/>
        </w:rPr>
        <w:t xml:space="preserve"> – </w:t>
      </w:r>
      <w:r w:rsidR="002644BE">
        <w:rPr>
          <w:rFonts w:ascii="Calibri" w:hAnsi="Calibri" w:cs="Calibri"/>
          <w:sz w:val="28"/>
          <w:szCs w:val="28"/>
        </w:rPr>
        <w:t>Johnson's Algorithm</w:t>
      </w:r>
    </w:p>
    <w:p w14:paraId="336DC659" w14:textId="596B7CC1" w:rsidR="002644BE" w:rsidRDefault="00011B4C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</w:t>
      </w:r>
    </w:p>
    <w:p w14:paraId="78947F6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73E7FDB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limits.h</w:t>
      </w:r>
      <w:proofErr w:type="spellEnd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25FE106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math.h</w:t>
      </w:r>
      <w:proofErr w:type="spellEnd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1EC82A0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proofErr w:type="spellEnd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0001ADA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5B70C33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FFD775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std;</w:t>
      </w:r>
      <w:proofErr w:type="gramEnd"/>
    </w:p>
    <w:p w14:paraId="09D6FC1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792223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minDistance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spellStart"/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  <w:lang w:val="sv-SE"/>
        </w:rPr>
        <w:t>vector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&gt;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  <w:lang w:val="sv-SE"/>
        </w:rPr>
        <w:t>vector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bool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&gt;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vis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5C37C81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6302E21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min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00A90CE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70611E1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i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58CC0AD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{</w:t>
      </w:r>
    </w:p>
    <w:p w14:paraId="26C9694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if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vis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false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&amp;&amp;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min)</w:t>
      </w:r>
    </w:p>
    <w:p w14:paraId="17D8639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{</w:t>
      </w:r>
    </w:p>
    <w:p w14:paraId="63727F4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min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3A89FA0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i;</w:t>
      </w:r>
    </w:p>
    <w:p w14:paraId="5A497E3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}</w:t>
      </w:r>
    </w:p>
    <w:p w14:paraId="507CBDA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}</w:t>
      </w:r>
    </w:p>
    <w:p w14:paraId="5C83B0A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431D482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return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55666E5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}</w:t>
      </w:r>
    </w:p>
    <w:p w14:paraId="55A4D05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2ED931F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void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dijkstra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spellStart"/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  <w:lang w:val="sv-SE"/>
        </w:rPr>
        <w:t>vector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  <w:lang w:val="sv-SE"/>
        </w:rPr>
        <w:t>vector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&gt;&gt;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5D5E5F1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0873D6F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  <w:lang w:val="sv-SE"/>
        </w:rPr>
        <w:t>vector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bool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vis(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false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);</w:t>
      </w:r>
    </w:p>
    <w:p w14:paraId="5F09BB9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  <w:lang w:val="sv-SE"/>
        </w:rPr>
        <w:t>vector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);</w:t>
      </w:r>
    </w:p>
    <w:p w14:paraId="136F244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path(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29CF215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A3DE76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3E274F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3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i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21AE03D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{</w:t>
      </w:r>
    </w:p>
    <w:p w14:paraId="2BD54BD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minDistance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, vis);</w:t>
      </w:r>
    </w:p>
    <w:p w14:paraId="30CAFB3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vis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true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7614B98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j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141E91F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{</w:t>
      </w:r>
    </w:p>
    <w:p w14:paraId="73D2786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if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!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vis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&amp;&amp;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!=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-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&amp;&amp;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&amp;&amp;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!=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6C63340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lastRenderedPageBreak/>
        <w:t xml:space="preserve">      {</w:t>
      </w:r>
    </w:p>
    <w:p w14:paraId="34CF09F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min_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ind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05BE2F7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path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min_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ind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C2F767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73E0A0B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0B81DB6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FCAD94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3FF6BD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8D8DD2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22A967C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arr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];</w:t>
      </w:r>
    </w:p>
    <w:p w14:paraId="5800119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x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5B0B4B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a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710990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arr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12CC951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x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D814A0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4010BB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do</w:t>
      </w:r>
    </w:p>
    <w:p w14:paraId="672B2EE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7EB3B32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temp_arr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[x]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path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EEBD6F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a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path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8A1F9B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x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8F6190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a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642C08A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8559F7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Shortest path from vertex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to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is: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7D3E1D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z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x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z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&gt;=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 z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--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68CAD4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0DDF8BE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-&gt;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405F48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temp_arr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[z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];</w:t>
      </w:r>
      <w:proofErr w:type="gramEnd"/>
    </w:p>
    <w:p w14:paraId="0383BFC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706221F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7FBE02A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778BFA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else</w:t>
      </w:r>
    </w:p>
    <w:p w14:paraId="2E5DFED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705E09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Shortest path from vertex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to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is not possible to be found.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7859E9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C22580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1C98F05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2484E7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dijkstraToAll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&gt;&gt;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AF6C21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78088D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90E07C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5A4C4FA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C99948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6AE3384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dijkstra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29F41CE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50644B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C86855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3FB6D75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46FF1E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bellmanFord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&gt;&gt;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</w:t>
      </w:r>
      <w:proofErr w:type="gram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])</w:t>
      </w:r>
    </w:p>
    <w:p w14:paraId="35A122A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01BC6AA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453F1F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5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1376692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temp;</w:t>
      </w:r>
      <w:proofErr w:type="gramEnd"/>
    </w:p>
    <w:p w14:paraId="40ACAE2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3BA29FE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8DC690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AB6402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CC7253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2EEC09D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3042935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051B2B5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</w:t>
      </w:r>
      <w:proofErr w:type="gram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mat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(temp);</w:t>
      </w:r>
    </w:p>
    <w:p w14:paraId="7E5ADEC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clear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();</w:t>
      </w:r>
    </w:p>
    <w:p w14:paraId="7F2081C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1D1EBBD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5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F18917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2C90D60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</w:t>
      </w:r>
      <w:proofErr w:type="gram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mat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B6F779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0E4B229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)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&amp;&amp;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))</w:t>
      </w:r>
    </w:p>
    <w:p w14:paraId="737B9D3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684AA84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2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325DA3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2E30916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847AD3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10CD97D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A46B9B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64EAA0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52DE53A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63CA1A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johnson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[][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])</w:t>
      </w:r>
    </w:p>
    <w:p w14:paraId="4F11ADE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7448450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edge_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38D623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temp(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3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31FE43E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mod_adj_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&gt;(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));</w:t>
      </w:r>
    </w:p>
    <w:p w14:paraId="0280DAC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455CB8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A6EB01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36691B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20EFE84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EAEAF6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7E8AEFE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][j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]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323798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72FA9B8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temp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i;</w:t>
      </w:r>
    </w:p>
    <w:p w14:paraId="132DF95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temp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1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j;</w:t>
      </w:r>
    </w:p>
    <w:p w14:paraId="65C444E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temp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2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[i][j];</w:t>
      </w:r>
    </w:p>
    <w:p w14:paraId="3594C6E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edge_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mat.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(temp);</w:t>
      </w:r>
    </w:p>
    <w:p w14:paraId="27A0975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56D9C5C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7B847A5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2455634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ACE32F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bellmanFord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edge_mat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53872DD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3F5620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i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77BD60E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{</w:t>
      </w:r>
    </w:p>
    <w:p w14:paraId="373A917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j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5CEC956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{</w:t>
      </w:r>
    </w:p>
    <w:p w14:paraId="7B2D135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if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[i][j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]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0B4CF3C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lastRenderedPageBreak/>
        <w:t xml:space="preserve">      {</w:t>
      </w:r>
    </w:p>
    <w:p w14:paraId="223047F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[i][j]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-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3146D86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}</w:t>
      </w:r>
    </w:p>
    <w:p w14:paraId="05E8CE4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else</w:t>
      </w:r>
      <w:proofErr w:type="spellEnd"/>
    </w:p>
    <w:p w14:paraId="4F3EFC2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{</w:t>
      </w:r>
    </w:p>
    <w:p w14:paraId="3E5BFCA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-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69F9152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}</w:t>
      </w:r>
    </w:p>
    <w:p w14:paraId="13AE05C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}</w:t>
      </w:r>
    </w:p>
    <w:p w14:paraId="1620D0D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}</w:t>
      </w:r>
    </w:p>
    <w:p w14:paraId="03F8229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6152EE7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; i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 i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45922FC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{</w:t>
      </w:r>
    </w:p>
    <w:p w14:paraId="143EDCA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  <w:lang w:val="sv-SE"/>
        </w:rPr>
        <w:t>"</w:t>
      </w:r>
      <w:proofErr w:type="gram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  <w:lang w:val="sv-SE"/>
        </w:rPr>
        <w:t xml:space="preserve">SOURCE VERTEX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  <w:lang w:val="sv-SE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i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4AA2B3F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dijkstraToAll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mod_adj_mat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, i);</w:t>
      </w:r>
    </w:p>
    <w:p w14:paraId="5EDF4D1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endl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379D724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}</w:t>
      </w:r>
    </w:p>
    <w:p w14:paraId="2E36D2F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}</w:t>
      </w:r>
    </w:p>
    <w:p w14:paraId="0848CD5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6BF93FA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main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540B5EA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533B120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int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adj_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][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]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{{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-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5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2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  <w:lang w:val="sv-SE"/>
        </w:rPr>
        <w:t>3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},</w:t>
      </w:r>
    </w:p>
    <w:p w14:paraId="1C3026F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              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4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},</w:t>
      </w:r>
    </w:p>
    <w:p w14:paraId="7E54561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            {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},</w:t>
      </w:r>
    </w:p>
    <w:p w14:paraId="04782B5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            {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};</w:t>
      </w:r>
      <w:proofErr w:type="gramEnd"/>
    </w:p>
    <w:p w14:paraId="11247BC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FAE72B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johnson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adj_mat</w:t>
      </w:r>
      <w:proofErr w:type="spellEnd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  <w:proofErr w:type="gramEnd"/>
    </w:p>
    <w:p w14:paraId="2272B68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5D07AA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0B9DD301" w14:textId="599A07F9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0530BB72" w14:textId="3993ABAD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12DEC94" w14:textId="09D9D6B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050EE228" w14:textId="2706CA6F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4A90DD1D" w14:textId="327F84BE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1143361" w14:textId="5F03FF95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3770CDD2" w14:textId="7D94D132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12A582F" w14:textId="6085E800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0C223B8B" w14:textId="1852FA6C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425DBA2E" w14:textId="20BC525A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3AFFFCA" w14:textId="7777777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3BE199E9" w14:textId="0D913328" w:rsidR="002644BE" w:rsidRDefault="002644BE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Screenshots</w:t>
      </w:r>
    </w:p>
    <w:p w14:paraId="16644D17" w14:textId="4B01A993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F37B54" wp14:editId="19D35BAC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3965575" cy="3327400"/>
            <wp:effectExtent l="0" t="0" r="0" b="0"/>
            <wp:wrapTopAndBottom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E6F0C" w14:textId="5C70A535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87EC648" w14:textId="6289A4CD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58434D9" w14:textId="4BEC43A5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41EBF07A" w14:textId="13754281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1484FB99" w14:textId="4CB4E0EB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2256406" w14:textId="7F7B0D0C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2EB08184" w14:textId="44657E0B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04A144B7" w14:textId="39D5D65B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B8D2B89" w14:textId="51CC15BD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1D6ACDE0" w14:textId="2568D88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424777D4" w14:textId="4ACCD01D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2E58C90B" w14:textId="1F25830A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7D20DA84" w14:textId="77777777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68277B4B" w14:textId="050FD554" w:rsidR="002644BE" w:rsidRDefault="002644BE" w:rsidP="002644BE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Program 2 – Floyd-</w:t>
      </w:r>
      <w:proofErr w:type="spellStart"/>
      <w:r>
        <w:rPr>
          <w:rFonts w:ascii="Calibri" w:hAnsi="Calibri" w:cs="Calibri"/>
          <w:sz w:val="28"/>
          <w:szCs w:val="28"/>
        </w:rPr>
        <w:t>Warshall</w:t>
      </w:r>
      <w:proofErr w:type="spellEnd"/>
      <w:r>
        <w:rPr>
          <w:rFonts w:ascii="Calibri" w:hAnsi="Calibri" w:cs="Calibri"/>
          <w:sz w:val="28"/>
          <w:szCs w:val="28"/>
        </w:rPr>
        <w:t xml:space="preserve"> Algorithm</w:t>
      </w:r>
    </w:p>
    <w:p w14:paraId="4B77AA64" w14:textId="084BEF9F" w:rsidR="002644BE" w:rsidRDefault="002644BE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Code and Screenshots</w:t>
      </w:r>
    </w:p>
    <w:p w14:paraId="7F8EC1B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iostream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22A9DF9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limits.h</w:t>
      </w:r>
      <w:proofErr w:type="spellEnd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69F3B5E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math.h</w:t>
      </w:r>
      <w:proofErr w:type="spellEnd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4595C65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stdio.h</w:t>
      </w:r>
      <w:proofErr w:type="spellEnd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1DE6E1A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#include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&gt;</w:t>
      </w:r>
    </w:p>
    <w:p w14:paraId="3D6AB82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22781C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using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namespace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std;</w:t>
      </w:r>
      <w:proofErr w:type="gramEnd"/>
    </w:p>
    <w:p w14:paraId="00AA0EA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6FFE27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void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floydWarshall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&gt;&gt;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&gt;&gt;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&amp;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next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71A0075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2346493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k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k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 k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A74AD6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492D5F7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(k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k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3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k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5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6CB485F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64851D5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Values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of 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(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i,j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) at k =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k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: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61C46CB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m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 m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78AE8C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37117E7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n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 n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52CDF4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{</w:t>
      </w:r>
    </w:p>
    <w:p w14:paraId="157EE7B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08CE69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}</w:t>
      </w:r>
    </w:p>
    <w:p w14:paraId="78764F9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DD965C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48221CB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5FB3A25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966EC7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C8A98C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7C13D45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FC5395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6C347EB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k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||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k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4EE055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{</w:t>
      </w:r>
    </w:p>
    <w:p w14:paraId="2A5023A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 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continue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F740B2A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}</w:t>
      </w:r>
    </w:p>
    <w:p w14:paraId="01DD3A21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</w:p>
    <w:p w14:paraId="1F0BBEBC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</w:t>
      </w:r>
      <w:proofErr w:type="spellStart"/>
      <w:r w:rsidRPr="005B089A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if</w:t>
      </w:r>
      <w:proofErr w:type="spellEnd"/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(</w:t>
      </w:r>
      <w:proofErr w:type="spellStart"/>
      <w:r w:rsidRPr="005B089A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proofErr w:type="gramStart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5B089A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&gt;</w:t>
      </w:r>
      <w:proofErr w:type="gramEnd"/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5B089A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k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5B089A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5B089A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k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)</w:t>
      </w:r>
    </w:p>
    <w:p w14:paraId="20A0F55D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{</w:t>
      </w:r>
    </w:p>
    <w:p w14:paraId="59F1AAB4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  </w:t>
      </w:r>
      <w:proofErr w:type="spellStart"/>
      <w:r w:rsidRPr="005B089A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5B089A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5B089A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k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5B089A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+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5B089A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k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272EA4E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   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next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next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k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3788F1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}</w:t>
      </w:r>
    </w:p>
    <w:p w14:paraId="0315BA5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739AB82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196B4F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5DAA272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63ACC37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75D3337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constrPath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&gt;&gt;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next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26B80B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3136477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result;</w:t>
      </w:r>
      <w:proofErr w:type="gramEnd"/>
    </w:p>
    <w:p w14:paraId="0A61AA8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5FD6E8C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next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2AC48C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{</w:t>
      </w:r>
    </w:p>
    <w:p w14:paraId="367095C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{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};</w:t>
      </w:r>
      <w:proofErr w:type="gramEnd"/>
    </w:p>
    <w:p w14:paraId="182F59A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6B8E108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result.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441D479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324F397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while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gramStart"/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!</w:t>
      </w:r>
      <w:proofErr w:type="gram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45BDE5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736CDF0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next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v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2B6122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result.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push</w:t>
      </w:r>
      <w:proofErr w:type="gram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_back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r w:rsidRPr="002644BE">
        <w:rPr>
          <w:rFonts w:ascii="FiraCode Nerd Font" w:eastAsia="Times New Roman" w:hAnsi="FiraCode Nerd Font" w:cs="Times New Roman"/>
          <w:i/>
          <w:iCs/>
          <w:color w:val="FFB86C"/>
          <w:sz w:val="18"/>
          <w:szCs w:val="18"/>
        </w:rPr>
        <w:t>u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);</w:t>
      </w:r>
    </w:p>
    <w:p w14:paraId="0DE4060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FC78DB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5954DA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result;</w:t>
      </w:r>
      <w:proofErr w:type="gramEnd"/>
    </w:p>
    <w:p w14:paraId="6BD19A5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631C150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75F008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main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2A3751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{</w:t>
      </w:r>
    </w:p>
    <w:p w14:paraId="73CEA79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source,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wt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n;</w:t>
      </w:r>
      <w:proofErr w:type="gramEnd"/>
    </w:p>
    <w:p w14:paraId="5A01838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path;</w:t>
      </w:r>
      <w:proofErr w:type="gramEnd"/>
    </w:p>
    <w:p w14:paraId="071FF38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FCDD32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vertices: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629CAC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C55A8E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number of edges: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D3EB4D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9AC51A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2C6552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adj_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mat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&gt;(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));</w:t>
      </w:r>
    </w:p>
    <w:p w14:paraId="2DBE9EC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&gt;(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));</w:t>
      </w:r>
    </w:p>
    <w:p w14:paraId="04DEF73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&lt;int&gt;&gt;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next(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r w:rsidRPr="002644BE">
        <w:rPr>
          <w:rFonts w:ascii="FiraCode Nerd Font" w:eastAsia="Times New Roman" w:hAnsi="FiraCode Nerd Font" w:cs="Times New Roman"/>
          <w:color w:val="8BE9FD"/>
          <w:sz w:val="18"/>
          <w:szCs w:val="18"/>
        </w:rPr>
        <w:t>vector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&gt;(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));</w:t>
      </w:r>
    </w:p>
    <w:p w14:paraId="78BDC8A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23C85F5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no_E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58FDE24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1EDE593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\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Edge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number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3117F4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\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Enter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source vertex: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14BA62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source;</w:t>
      </w:r>
      <w:proofErr w:type="gramEnd"/>
    </w:p>
    <w:p w14:paraId="2E31C8D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destination vertex: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6F37D9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62598E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weight: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B68366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wt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17FBEEC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source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wt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370313C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source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wt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C1B16A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6400E0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2681AA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4ED47F1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491D900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E2BD04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41E255A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j)</w:t>
      </w:r>
    </w:p>
    <w:p w14:paraId="22FC353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0935BF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703D229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7466178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0BA2B51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Initial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values of 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(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i,j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):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7C09519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0C8B4CAC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5709150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lastRenderedPageBreak/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j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279D198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{</w:t>
      </w:r>
    </w:p>
    <w:p w14:paraId="666A7255" w14:textId="77777777" w:rsidR="002644BE" w:rsidRPr="005B089A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</w:pP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</w:t>
      </w:r>
      <w:proofErr w:type="spellStart"/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dist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r w:rsidRPr="005B089A">
        <w:rPr>
          <w:rFonts w:ascii="FiraCode Nerd Font" w:eastAsia="Times New Roman" w:hAnsi="FiraCode Nerd Font" w:cs="Times New Roman"/>
          <w:color w:val="FF79C6"/>
          <w:sz w:val="18"/>
          <w:szCs w:val="18"/>
          <w:lang w:val="sv-SE"/>
        </w:rPr>
        <w:t>=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</w:t>
      </w:r>
      <w:proofErr w:type="spellStart"/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adj_mat</w:t>
      </w:r>
      <w:proofErr w:type="spellEnd"/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i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][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j</w:t>
      </w:r>
      <w:r w:rsidRPr="005B089A">
        <w:rPr>
          <w:rFonts w:ascii="FiraCode Nerd Font" w:eastAsia="Times New Roman" w:hAnsi="FiraCode Nerd Font" w:cs="Times New Roman"/>
          <w:color w:val="50FA7B"/>
          <w:sz w:val="18"/>
          <w:szCs w:val="18"/>
          <w:lang w:val="sv-SE"/>
        </w:rPr>
        <w:t>]</w:t>
      </w: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>;</w:t>
      </w:r>
    </w:p>
    <w:p w14:paraId="1CB116F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5B089A">
        <w:rPr>
          <w:rFonts w:ascii="FiraCode Nerd Font" w:eastAsia="Times New Roman" w:hAnsi="FiraCode Nerd Font" w:cs="Times New Roman"/>
          <w:color w:val="F8F8F2"/>
          <w:sz w:val="18"/>
          <w:szCs w:val="18"/>
          <w:lang w:val="sv-SE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0CB1E1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if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adj_mat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INT_MAX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1B4ECED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39630B6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next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-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27B9C98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1D745E9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else</w:t>
      </w:r>
    </w:p>
    <w:p w14:paraId="145C881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{</w:t>
      </w:r>
    </w:p>
    <w:p w14:paraId="3CDDA2A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  next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j;</w:t>
      </w:r>
      <w:proofErr w:type="gramEnd"/>
    </w:p>
    <w:p w14:paraId="1DB6121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}</w:t>
      </w:r>
    </w:p>
    <w:p w14:paraId="6CE127B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14BD8122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50FAD5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057916E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17170C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floydWarshall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spellStart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,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, next);</w:t>
      </w:r>
    </w:p>
    <w:p w14:paraId="47FFF3E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413CE9EA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Final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value of </w:t>
      </w:r>
      <w:proofErr w:type="spell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(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i,j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):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58E69FA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m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m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 m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287CE3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4EFEFA2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n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n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no_V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 n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26D0ADA0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{</w:t>
      </w:r>
    </w:p>
    <w:p w14:paraId="2EA190B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dist</w:t>
      </w:r>
      <w:proofErr w:type="spellEnd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m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][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739A22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}</w:t>
      </w:r>
    </w:p>
    <w:p w14:paraId="490EC50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6A977F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3E6CBB3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C57F1F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\n\</w:t>
      </w:r>
      <w:proofErr w:type="spellStart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n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>Enter</w:t>
      </w:r>
      <w:proofErr w:type="spellEnd"/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source vertex: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04E9A22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source;</w:t>
      </w:r>
      <w:proofErr w:type="gramEnd"/>
    </w:p>
    <w:p w14:paraId="11FDEEA9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Enter destination vertex: </w:t>
      </w:r>
      <w:proofErr w:type="gramStart"/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55B989FB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cin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&gt;&gt;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49EF520D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path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constrPath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(</w:t>
      </w:r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source,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, next);</w:t>
      </w:r>
    </w:p>
    <w:p w14:paraId="7D2B9DD4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Shortest path from vertex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source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to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dest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is: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path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gramEnd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</w:p>
    <w:p w14:paraId="0D52B77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for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(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int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=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1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path.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size</w:t>
      </w:r>
      <w:proofErr w:type="spellEnd"/>
      <w:proofErr w:type="gram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();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++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)</w:t>
      </w:r>
    </w:p>
    <w:p w14:paraId="39543368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{</w:t>
      </w:r>
    </w:p>
    <w:p w14:paraId="6E44EFF3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1FA8C"/>
          <w:sz w:val="18"/>
          <w:szCs w:val="18"/>
        </w:rPr>
        <w:t xml:space="preserve"> -&gt; </w:t>
      </w:r>
      <w:r w:rsidRPr="002644BE">
        <w:rPr>
          <w:rFonts w:ascii="FiraCode Nerd Font" w:eastAsia="Times New Roman" w:hAnsi="FiraCode Nerd Font" w:cs="Times New Roman"/>
          <w:color w:val="E9F284"/>
          <w:sz w:val="18"/>
          <w:szCs w:val="18"/>
        </w:rPr>
        <w:t>"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path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[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i</w:t>
      </w:r>
      <w:proofErr w:type="spellEnd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]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5B62EF1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}</w:t>
      </w:r>
    </w:p>
    <w:p w14:paraId="1933C286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proofErr w:type="spellStart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cout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&lt;&lt;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2644BE">
        <w:rPr>
          <w:rFonts w:ascii="FiraCode Nerd Font" w:eastAsia="Times New Roman" w:hAnsi="FiraCode Nerd Font" w:cs="Times New Roman"/>
          <w:color w:val="50FA7B"/>
          <w:sz w:val="18"/>
          <w:szCs w:val="18"/>
        </w:rPr>
        <w:t>endl</w:t>
      </w:r>
      <w:proofErr w:type="spellEnd"/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71BA4287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1197298F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 </w:t>
      </w:r>
      <w:r w:rsidRPr="002644BE">
        <w:rPr>
          <w:rFonts w:ascii="FiraCode Nerd Font" w:eastAsia="Times New Roman" w:hAnsi="FiraCode Nerd Font" w:cs="Times New Roman"/>
          <w:color w:val="FF79C6"/>
          <w:sz w:val="18"/>
          <w:szCs w:val="18"/>
        </w:rPr>
        <w:t>return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 xml:space="preserve"> </w:t>
      </w:r>
      <w:proofErr w:type="gramStart"/>
      <w:r w:rsidRPr="002644BE">
        <w:rPr>
          <w:rFonts w:ascii="FiraCode Nerd Font" w:eastAsia="Times New Roman" w:hAnsi="FiraCode Nerd Font" w:cs="Times New Roman"/>
          <w:color w:val="BD93F9"/>
          <w:sz w:val="18"/>
          <w:szCs w:val="18"/>
        </w:rPr>
        <w:t>0</w:t>
      </w: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;</w:t>
      </w:r>
      <w:proofErr w:type="gramEnd"/>
    </w:p>
    <w:p w14:paraId="6F2217CE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  <w:r w:rsidRPr="002644BE">
        <w:rPr>
          <w:rFonts w:ascii="FiraCode Nerd Font" w:eastAsia="Times New Roman" w:hAnsi="FiraCode Nerd Font" w:cs="Times New Roman"/>
          <w:color w:val="F8F8F2"/>
          <w:sz w:val="18"/>
          <w:szCs w:val="18"/>
        </w:rPr>
        <w:t>}</w:t>
      </w:r>
    </w:p>
    <w:p w14:paraId="09F83745" w14:textId="77777777" w:rsidR="002644BE" w:rsidRPr="002644BE" w:rsidRDefault="002644BE" w:rsidP="002644BE">
      <w:pPr>
        <w:shd w:val="clear" w:color="auto" w:fill="282A36"/>
        <w:spacing w:line="270" w:lineRule="atLeast"/>
        <w:rPr>
          <w:rFonts w:ascii="FiraCode Nerd Font" w:eastAsia="Times New Roman" w:hAnsi="FiraCode Nerd Font" w:cs="Times New Roman"/>
          <w:color w:val="F8F8F2"/>
          <w:sz w:val="18"/>
          <w:szCs w:val="18"/>
        </w:rPr>
      </w:pPr>
    </w:p>
    <w:p w14:paraId="643455F7" w14:textId="109FC5DB" w:rsidR="002644BE" w:rsidRDefault="002644BE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C7611D6" w14:textId="3897302F" w:rsidR="005B089A" w:rsidRDefault="005B089A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1B205511" w14:textId="426C266C" w:rsidR="005B089A" w:rsidRDefault="005B089A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4A0ACE62" w14:textId="1B9C5494" w:rsidR="005B089A" w:rsidRDefault="005B089A" w:rsidP="002644BE">
      <w:pPr>
        <w:pStyle w:val="NormalWeb"/>
        <w:rPr>
          <w:rFonts w:ascii="Calibri" w:hAnsi="Calibri" w:cs="Calibri"/>
          <w:sz w:val="28"/>
          <w:szCs w:val="28"/>
        </w:rPr>
      </w:pPr>
    </w:p>
    <w:p w14:paraId="57657679" w14:textId="3FB40E67" w:rsidR="005B089A" w:rsidRDefault="005B089A" w:rsidP="002644BE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C94F9CE" wp14:editId="399E3718">
            <wp:simplePos x="0" y="0"/>
            <wp:positionH relativeFrom="column">
              <wp:posOffset>3517900</wp:posOffset>
            </wp:positionH>
            <wp:positionV relativeFrom="paragraph">
              <wp:posOffset>635</wp:posOffset>
            </wp:positionV>
            <wp:extent cx="2997200" cy="6248400"/>
            <wp:effectExtent l="0" t="0" r="0" b="0"/>
            <wp:wrapTopAndBottom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19672F" wp14:editId="05B45DE7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2374900" cy="6337300"/>
            <wp:effectExtent l="0" t="0" r="0" b="0"/>
            <wp:wrapTopAndBottom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1FC47" w14:textId="1A200435" w:rsidR="002644BE" w:rsidRDefault="005B089A" w:rsidP="002644BE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5B089A">
        <w:rPr>
          <w:rFonts w:ascii="Calibri" w:hAnsi="Calibri" w:cs="Calibri"/>
          <w:sz w:val="28"/>
          <w:szCs w:val="28"/>
        </w:rPr>
        <w:t>How can the output of the Floyd-</w:t>
      </w:r>
      <w:proofErr w:type="spellStart"/>
      <w:r w:rsidRPr="005B089A">
        <w:rPr>
          <w:rFonts w:ascii="Calibri" w:hAnsi="Calibri" w:cs="Calibri"/>
          <w:sz w:val="28"/>
          <w:szCs w:val="28"/>
        </w:rPr>
        <w:t>Warshall</w:t>
      </w:r>
      <w:proofErr w:type="spellEnd"/>
      <w:r w:rsidRPr="005B089A">
        <w:rPr>
          <w:rFonts w:ascii="Calibri" w:hAnsi="Calibri" w:cs="Calibri"/>
          <w:sz w:val="28"/>
          <w:szCs w:val="28"/>
        </w:rPr>
        <w:t xml:space="preserve"> algorithm be used to detect the presence of a negative</w:t>
      </w:r>
      <w:r w:rsidRPr="005B089A">
        <w:rPr>
          <w:rFonts w:ascii="Calibri" w:hAnsi="Calibri" w:cs="Calibri"/>
          <w:sz w:val="28"/>
          <w:szCs w:val="28"/>
        </w:rPr>
        <w:t>weight cycle? Explain your answer</w:t>
      </w:r>
      <w:r>
        <w:rPr>
          <w:rFonts w:ascii="Calibri" w:hAnsi="Calibri" w:cs="Calibri"/>
          <w:sz w:val="28"/>
          <w:szCs w:val="28"/>
        </w:rPr>
        <w:t>.</w:t>
      </w:r>
    </w:p>
    <w:p w14:paraId="594E344D" w14:textId="07F3C967" w:rsidR="005B089A" w:rsidRPr="002644BE" w:rsidRDefault="005B089A" w:rsidP="00063656">
      <w:pPr>
        <w:pStyle w:val="NormalWeb"/>
        <w:ind w:left="10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Ans. </w:t>
      </w:r>
      <w:r w:rsidR="00063656" w:rsidRPr="00063656">
        <w:rPr>
          <w:rFonts w:ascii="Calibri" w:hAnsi="Calibri" w:cs="Calibri"/>
          <w:sz w:val="28"/>
          <w:szCs w:val="28"/>
        </w:rPr>
        <w:t>The output of Floyd-</w:t>
      </w:r>
      <w:proofErr w:type="spellStart"/>
      <w:r w:rsidR="00063656" w:rsidRPr="00063656">
        <w:rPr>
          <w:rFonts w:ascii="Calibri" w:hAnsi="Calibri" w:cs="Calibri"/>
          <w:sz w:val="28"/>
          <w:szCs w:val="28"/>
        </w:rPr>
        <w:t>Warshal</w:t>
      </w:r>
      <w:r w:rsidR="00063656">
        <w:rPr>
          <w:rFonts w:ascii="Calibri" w:hAnsi="Calibri" w:cs="Calibri"/>
          <w:sz w:val="28"/>
          <w:szCs w:val="28"/>
        </w:rPr>
        <w:t>l</w:t>
      </w:r>
      <w:proofErr w:type="spellEnd"/>
      <w:r w:rsidR="00063656" w:rsidRPr="00063656">
        <w:rPr>
          <w:rFonts w:ascii="Calibri" w:hAnsi="Calibri" w:cs="Calibri"/>
          <w:sz w:val="28"/>
          <w:szCs w:val="28"/>
        </w:rPr>
        <w:t xml:space="preserve"> algorithm can be used to check </w:t>
      </w:r>
      <w:r w:rsidR="00063656">
        <w:rPr>
          <w:rFonts w:ascii="Calibri" w:hAnsi="Calibri" w:cs="Calibri"/>
          <w:sz w:val="28"/>
          <w:szCs w:val="28"/>
        </w:rPr>
        <w:t xml:space="preserve">if a </w:t>
      </w:r>
      <w:r w:rsidR="00063656" w:rsidRPr="00063656">
        <w:rPr>
          <w:rFonts w:ascii="Calibri" w:hAnsi="Calibri" w:cs="Calibri"/>
          <w:sz w:val="28"/>
          <w:szCs w:val="28"/>
        </w:rPr>
        <w:t>negative-weight</w:t>
      </w:r>
      <w:r w:rsidR="00063656">
        <w:rPr>
          <w:rFonts w:ascii="Calibri" w:hAnsi="Calibri" w:cs="Calibri"/>
          <w:sz w:val="28"/>
          <w:szCs w:val="28"/>
        </w:rPr>
        <w:t xml:space="preserve"> </w:t>
      </w:r>
      <w:r w:rsidR="00063656" w:rsidRPr="00063656">
        <w:rPr>
          <w:rFonts w:ascii="Calibri" w:hAnsi="Calibri" w:cs="Calibri"/>
          <w:sz w:val="28"/>
          <w:szCs w:val="28"/>
        </w:rPr>
        <w:t>cycle</w:t>
      </w:r>
      <w:r w:rsidR="00063656">
        <w:rPr>
          <w:rFonts w:ascii="Calibri" w:hAnsi="Calibri" w:cs="Calibri"/>
          <w:sz w:val="28"/>
          <w:szCs w:val="28"/>
        </w:rPr>
        <w:t xml:space="preserve"> is present or not</w:t>
      </w:r>
      <w:r w:rsidR="00063656" w:rsidRPr="00063656">
        <w:rPr>
          <w:rFonts w:ascii="Calibri" w:hAnsi="Calibri" w:cs="Calibri"/>
          <w:sz w:val="28"/>
          <w:szCs w:val="28"/>
        </w:rPr>
        <w:t xml:space="preserve">. All we </w:t>
      </w:r>
      <w:r w:rsidR="00063656">
        <w:rPr>
          <w:rFonts w:ascii="Calibri" w:hAnsi="Calibri" w:cs="Calibri"/>
          <w:sz w:val="28"/>
          <w:szCs w:val="28"/>
        </w:rPr>
        <w:t xml:space="preserve">have </w:t>
      </w:r>
      <w:r w:rsidR="00063656" w:rsidRPr="00063656">
        <w:rPr>
          <w:rFonts w:ascii="Calibri" w:hAnsi="Calibri" w:cs="Calibri"/>
          <w:sz w:val="28"/>
          <w:szCs w:val="28"/>
        </w:rPr>
        <w:t xml:space="preserve">to do is check the diagonal entries of </w:t>
      </w:r>
      <w:proofErr w:type="spellStart"/>
      <w:r w:rsidR="00063656" w:rsidRPr="00063656">
        <w:rPr>
          <w:rFonts w:ascii="Calibri" w:hAnsi="Calibri" w:cs="Calibri"/>
          <w:sz w:val="28"/>
          <w:szCs w:val="28"/>
        </w:rPr>
        <w:t>d</w:t>
      </w:r>
      <w:r w:rsidR="00063656">
        <w:rPr>
          <w:rFonts w:ascii="Calibri" w:hAnsi="Calibri" w:cs="Calibri"/>
          <w:sz w:val="28"/>
          <w:szCs w:val="28"/>
        </w:rPr>
        <w:t>ist</w:t>
      </w:r>
      <w:proofErr w:type="spellEnd"/>
      <w:r w:rsidR="00063656" w:rsidRPr="00063656">
        <w:rPr>
          <w:rFonts w:ascii="Calibri" w:hAnsi="Calibri" w:cs="Calibri"/>
          <w:sz w:val="28"/>
          <w:szCs w:val="28"/>
        </w:rPr>
        <w:t>(</w:t>
      </w:r>
      <w:proofErr w:type="spellStart"/>
      <w:proofErr w:type="gramStart"/>
      <w:r w:rsidR="00063656" w:rsidRPr="00063656">
        <w:rPr>
          <w:rFonts w:ascii="Calibri" w:hAnsi="Calibri" w:cs="Calibri"/>
          <w:sz w:val="28"/>
          <w:szCs w:val="28"/>
        </w:rPr>
        <w:t>i,j</w:t>
      </w:r>
      <w:proofErr w:type="spellEnd"/>
      <w:proofErr w:type="gramEnd"/>
      <w:r w:rsidR="00063656" w:rsidRPr="00063656">
        <w:rPr>
          <w:rFonts w:ascii="Calibri" w:hAnsi="Calibri" w:cs="Calibri"/>
          <w:sz w:val="28"/>
          <w:szCs w:val="28"/>
        </w:rPr>
        <w:t>) matrix. If the value of the</w:t>
      </w:r>
      <w:r w:rsidR="00063656">
        <w:rPr>
          <w:rFonts w:ascii="Calibri" w:hAnsi="Calibri" w:cs="Calibri"/>
          <w:sz w:val="28"/>
          <w:szCs w:val="28"/>
        </w:rPr>
        <w:t xml:space="preserve"> </w:t>
      </w:r>
      <w:r w:rsidR="00063656" w:rsidRPr="00063656">
        <w:rPr>
          <w:rFonts w:ascii="Calibri" w:hAnsi="Calibri" w:cs="Calibri"/>
          <w:sz w:val="28"/>
          <w:szCs w:val="28"/>
        </w:rPr>
        <w:t>diagonal entries</w:t>
      </w:r>
      <w:r w:rsidR="00063656">
        <w:rPr>
          <w:rFonts w:ascii="Calibri" w:hAnsi="Calibri" w:cs="Calibri"/>
          <w:sz w:val="28"/>
          <w:szCs w:val="28"/>
        </w:rPr>
        <w:t xml:space="preserve"> is</w:t>
      </w:r>
      <w:r w:rsidR="00063656" w:rsidRPr="00063656">
        <w:rPr>
          <w:rFonts w:ascii="Calibri" w:hAnsi="Calibri" w:cs="Calibri"/>
          <w:sz w:val="28"/>
          <w:szCs w:val="28"/>
        </w:rPr>
        <w:t xml:space="preserve"> negative, </w:t>
      </w:r>
      <w:r w:rsidR="00063656">
        <w:rPr>
          <w:rFonts w:ascii="Calibri" w:hAnsi="Calibri" w:cs="Calibri"/>
          <w:sz w:val="28"/>
          <w:szCs w:val="28"/>
        </w:rPr>
        <w:t xml:space="preserve">then </w:t>
      </w:r>
      <w:r w:rsidR="00063656" w:rsidRPr="00063656">
        <w:rPr>
          <w:rFonts w:ascii="Calibri" w:hAnsi="Calibri" w:cs="Calibri"/>
          <w:sz w:val="28"/>
          <w:szCs w:val="28"/>
        </w:rPr>
        <w:t xml:space="preserve">there exists </w:t>
      </w:r>
      <w:r w:rsidR="00063656">
        <w:rPr>
          <w:rFonts w:ascii="Calibri" w:hAnsi="Calibri" w:cs="Calibri"/>
          <w:sz w:val="28"/>
          <w:szCs w:val="28"/>
        </w:rPr>
        <w:t xml:space="preserve">a </w:t>
      </w:r>
      <w:r w:rsidR="00063656" w:rsidRPr="00063656">
        <w:rPr>
          <w:rFonts w:ascii="Calibri" w:hAnsi="Calibri" w:cs="Calibri"/>
          <w:sz w:val="28"/>
          <w:szCs w:val="28"/>
        </w:rPr>
        <w:t xml:space="preserve">negative weight cycle. This means </w:t>
      </w:r>
      <w:r w:rsidR="00063656">
        <w:rPr>
          <w:rFonts w:ascii="Calibri" w:hAnsi="Calibri" w:cs="Calibri"/>
          <w:sz w:val="28"/>
          <w:szCs w:val="28"/>
        </w:rPr>
        <w:t xml:space="preserve">that </w:t>
      </w:r>
      <w:r w:rsidR="00063656" w:rsidRPr="00063656">
        <w:rPr>
          <w:rFonts w:ascii="Calibri" w:hAnsi="Calibri" w:cs="Calibri"/>
          <w:sz w:val="28"/>
          <w:szCs w:val="28"/>
        </w:rPr>
        <w:t>there is a</w:t>
      </w:r>
      <w:r w:rsidR="00063656">
        <w:rPr>
          <w:rFonts w:ascii="Calibri" w:hAnsi="Calibri" w:cs="Calibri"/>
          <w:sz w:val="28"/>
          <w:szCs w:val="28"/>
        </w:rPr>
        <w:t xml:space="preserve"> </w:t>
      </w:r>
      <w:r w:rsidR="00063656" w:rsidRPr="00063656">
        <w:rPr>
          <w:rFonts w:ascii="Calibri" w:hAnsi="Calibri" w:cs="Calibri"/>
          <w:sz w:val="28"/>
          <w:szCs w:val="28"/>
        </w:rPr>
        <w:t>path from the vertex to itself</w:t>
      </w:r>
      <w:r w:rsidR="00063656">
        <w:rPr>
          <w:rFonts w:ascii="Calibri" w:hAnsi="Calibri" w:cs="Calibri"/>
          <w:sz w:val="28"/>
          <w:szCs w:val="28"/>
        </w:rPr>
        <w:t>, hence</w:t>
      </w:r>
      <w:r w:rsidR="00063656" w:rsidRPr="00063656">
        <w:rPr>
          <w:rFonts w:ascii="Calibri" w:hAnsi="Calibri" w:cs="Calibri"/>
          <w:sz w:val="28"/>
          <w:szCs w:val="28"/>
        </w:rPr>
        <w:t xml:space="preserve"> </w:t>
      </w:r>
      <w:r w:rsidR="00063656">
        <w:rPr>
          <w:rFonts w:ascii="Calibri" w:hAnsi="Calibri" w:cs="Calibri"/>
          <w:sz w:val="28"/>
          <w:szCs w:val="28"/>
        </w:rPr>
        <w:t xml:space="preserve">it </w:t>
      </w:r>
      <w:r w:rsidR="00063656" w:rsidRPr="00063656">
        <w:rPr>
          <w:rFonts w:ascii="Calibri" w:hAnsi="Calibri" w:cs="Calibri"/>
          <w:sz w:val="28"/>
          <w:szCs w:val="28"/>
        </w:rPr>
        <w:t>has negative weight</w:t>
      </w:r>
      <w:r w:rsidR="00063656">
        <w:rPr>
          <w:rFonts w:ascii="Calibri" w:hAnsi="Calibri" w:cs="Calibri"/>
          <w:sz w:val="28"/>
          <w:szCs w:val="28"/>
        </w:rPr>
        <w:t>.</w:t>
      </w:r>
    </w:p>
    <w:sectPr w:rsidR="005B089A" w:rsidRPr="002644BE" w:rsidSect="00490C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Code Nerd Font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3309B"/>
    <w:multiLevelType w:val="hybridMultilevel"/>
    <w:tmpl w:val="6C3A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9"/>
    <w:rsid w:val="00011B4C"/>
    <w:rsid w:val="00063656"/>
    <w:rsid w:val="000C35B9"/>
    <w:rsid w:val="0022145E"/>
    <w:rsid w:val="0024699D"/>
    <w:rsid w:val="002644BE"/>
    <w:rsid w:val="0039223D"/>
    <w:rsid w:val="00395740"/>
    <w:rsid w:val="00490C40"/>
    <w:rsid w:val="00576C00"/>
    <w:rsid w:val="005B089A"/>
    <w:rsid w:val="00656CC2"/>
    <w:rsid w:val="00712A7A"/>
    <w:rsid w:val="007A46CC"/>
    <w:rsid w:val="007C5D52"/>
    <w:rsid w:val="007E3F74"/>
    <w:rsid w:val="00833562"/>
    <w:rsid w:val="00842DD9"/>
    <w:rsid w:val="00874E16"/>
    <w:rsid w:val="008C4156"/>
    <w:rsid w:val="00970F01"/>
    <w:rsid w:val="009B6EC1"/>
    <w:rsid w:val="00A66917"/>
    <w:rsid w:val="00AC74CB"/>
    <w:rsid w:val="00AE4E01"/>
    <w:rsid w:val="00B43D5F"/>
    <w:rsid w:val="00B95453"/>
    <w:rsid w:val="00DB406F"/>
    <w:rsid w:val="00E50B0C"/>
    <w:rsid w:val="00EA0996"/>
    <w:rsid w:val="00F518F6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1ABB"/>
  <w15:chartTrackingRefBased/>
  <w15:docId w15:val="{71B1ABAE-FAF1-3B4D-B4ED-093F805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10</TotalTime>
  <Pages>9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5</cp:revision>
  <cp:lastPrinted>2021-08-07T16:19:00Z</cp:lastPrinted>
  <dcterms:created xsi:type="dcterms:W3CDTF">2021-10-04T09:55:00Z</dcterms:created>
  <dcterms:modified xsi:type="dcterms:W3CDTF">2021-10-04T10:25:00Z</dcterms:modified>
  <cp:category/>
</cp:coreProperties>
</file>